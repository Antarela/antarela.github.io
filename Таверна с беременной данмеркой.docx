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C32" w:rsidRDefault="00645C32" w:rsidP="00B3368C">
      <w:r>
        <w:t>Наконец-то город!</w:t>
      </w:r>
      <w:r w:rsidR="00B3368C">
        <w:t xml:space="preserve"> </w:t>
      </w:r>
      <w:r>
        <w:t xml:space="preserve">Теперь надо поесть, согреться и найти хотя бы временное пристанище… </w:t>
      </w:r>
    </w:p>
    <w:p w:rsidR="00FD2A98" w:rsidRDefault="00645C32" w:rsidP="00B3368C">
      <w:proofErr w:type="spellStart"/>
      <w:r>
        <w:t>Данмерка</w:t>
      </w:r>
      <w:proofErr w:type="spellEnd"/>
      <w:r>
        <w:t xml:space="preserve"> поежилась от холода, осматривая толпу полуодетых пьяных </w:t>
      </w:r>
      <w:proofErr w:type="spellStart"/>
      <w:r>
        <w:t>нордов</w:t>
      </w:r>
      <w:proofErr w:type="spellEnd"/>
      <w:r>
        <w:t xml:space="preserve">, за спиной которых виднелась вывеска </w:t>
      </w:r>
      <w:r w:rsidR="00B3368C">
        <w:t xml:space="preserve">"Трезвый норд". </w:t>
      </w:r>
      <w:r>
        <w:t>Ну что ж, по крайней мере, понятно, почему они пьют снаружи, а не внутри</w:t>
      </w:r>
      <w:r w:rsidR="00B3368C">
        <w:t>.</w:t>
      </w:r>
      <w:r>
        <w:t xml:space="preserve"> Может, и вправду это достаточно приличное заведение?</w:t>
      </w:r>
      <w:r w:rsidR="00D96F22">
        <w:t xml:space="preserve"> </w:t>
      </w:r>
      <w:proofErr w:type="spellStart"/>
      <w:r w:rsidR="007B4AD9">
        <w:t>Данмерка</w:t>
      </w:r>
      <w:proofErr w:type="spellEnd"/>
      <w:r w:rsidR="007B4AD9">
        <w:t xml:space="preserve"> засунула замерзшие пальцы за пояс, чтобы их хотя бы не морозило ветром, и устало поплелась к таверне.</w:t>
      </w:r>
    </w:p>
    <w:p w:rsidR="00D96F22" w:rsidRDefault="00D96F22" w:rsidP="00B3368C">
      <w:r>
        <w:t xml:space="preserve">Внутри было душновато, но, главное, тепло. </w:t>
      </w:r>
      <w:proofErr w:type="spellStart"/>
      <w:r>
        <w:t>Рена</w:t>
      </w:r>
      <w:proofErr w:type="spellEnd"/>
      <w:r>
        <w:t xml:space="preserve"> подозрительно окинула взглядом помещение, </w:t>
      </w:r>
      <w:proofErr w:type="gramStart"/>
      <w:r>
        <w:t>но</w:t>
      </w:r>
      <w:proofErr w:type="gramEnd"/>
      <w:r>
        <w:t xml:space="preserve"> не заметив ни одного мало-мальски знакомого лица, успокоилась и прошла к стойке.</w:t>
      </w:r>
    </w:p>
    <w:p w:rsidR="008F4080" w:rsidRDefault="00AE2DCD" w:rsidP="00B3368C">
      <w:r>
        <w:t>-</w:t>
      </w:r>
      <w:r w:rsidR="00B3368C">
        <w:t xml:space="preserve"> Мир вам, </w:t>
      </w:r>
      <w:proofErr w:type="gramStart"/>
      <w:r w:rsidR="00B3368C">
        <w:t>вкушающие</w:t>
      </w:r>
      <w:proofErr w:type="gramEnd"/>
      <w:r w:rsidR="00B3368C">
        <w:t xml:space="preserve"> и веселящиеся. Благодать Мары дому сему!</w:t>
      </w:r>
      <w:r>
        <w:t xml:space="preserve"> – раздалось от двери. На пороге образовался благообразного вида </w:t>
      </w:r>
      <w:proofErr w:type="gramStart"/>
      <w:r>
        <w:t>бородатый</w:t>
      </w:r>
      <w:proofErr w:type="gramEnd"/>
      <w:r>
        <w:t xml:space="preserve"> имперец, на которого тут же уставились глаза всех присутствующих зевак. </w:t>
      </w:r>
      <w:proofErr w:type="gramStart"/>
      <w:r>
        <w:t>Имперец уселся</w:t>
      </w:r>
      <w:r w:rsidR="00B3368C">
        <w:t xml:space="preserve"> за столик</w:t>
      </w:r>
      <w:r>
        <w:t>ом,</w:t>
      </w:r>
      <w:r w:rsidR="00B3368C">
        <w:t xml:space="preserve"> вытя</w:t>
      </w:r>
      <w:r>
        <w:t>нув</w:t>
      </w:r>
      <w:r w:rsidR="00B3368C">
        <w:t xml:space="preserve"> натруженные ноги</w:t>
      </w:r>
      <w:r w:rsidR="00B41C80">
        <w:t>,</w:t>
      </w:r>
      <w:r w:rsidR="004570F5" w:rsidRPr="004570F5">
        <w:t xml:space="preserve"> </w:t>
      </w:r>
      <w:r w:rsidR="004570F5">
        <w:t xml:space="preserve">и обратился к </w:t>
      </w:r>
      <w:proofErr w:type="spellStart"/>
      <w:r w:rsidR="004570F5">
        <w:t>девушке</w:t>
      </w:r>
      <w:r w:rsidR="00A73581">
        <w:t>-нордке</w:t>
      </w:r>
      <w:proofErr w:type="spellEnd"/>
      <w:r w:rsidR="004570F5">
        <w:t>, стоящей неподалеку:</w:t>
      </w:r>
      <w:proofErr w:type="gramEnd"/>
    </w:p>
    <w:p w:rsidR="003E4D81" w:rsidRDefault="008F4080" w:rsidP="00B3368C">
      <w:r>
        <w:t xml:space="preserve">- </w:t>
      </w:r>
      <w:r w:rsidR="004570F5">
        <w:t xml:space="preserve">А что, милая девушка, </w:t>
      </w:r>
      <w:proofErr w:type="gramStart"/>
      <w:r w:rsidR="004570F5">
        <w:t>обслуживают в сей</w:t>
      </w:r>
      <w:proofErr w:type="gramEnd"/>
      <w:r w:rsidR="004570F5">
        <w:t xml:space="preserve"> таверне, или самому сподобится заказ делать?</w:t>
      </w:r>
      <w:r w:rsidR="003E4D81">
        <w:t xml:space="preserve"> - на </w:t>
      </w:r>
      <w:r w:rsidR="00B41C80">
        <w:t>ч</w:t>
      </w:r>
      <w:r w:rsidR="00A52E06">
        <w:t xml:space="preserve">то </w:t>
      </w:r>
      <w:r w:rsidR="003E4D81">
        <w:t xml:space="preserve">получил </w:t>
      </w:r>
      <w:r w:rsidR="00A52E06">
        <w:t>недовольн</w:t>
      </w:r>
      <w:r w:rsidR="003E4D81">
        <w:t>ый</w:t>
      </w:r>
      <w:r w:rsidR="00A52E06">
        <w:t xml:space="preserve"> ответ</w:t>
      </w:r>
      <w:r w:rsidR="003E4D81">
        <w:t>:</w:t>
      </w:r>
    </w:p>
    <w:p w:rsidR="00A52E06" w:rsidRDefault="003E4D81" w:rsidP="00B3368C">
      <w:r>
        <w:t xml:space="preserve">- </w:t>
      </w:r>
      <w:r w:rsidR="00A52E06">
        <w:t>Боюсь</w:t>
      </w:r>
      <w:r w:rsidR="00EC5109">
        <w:t>,</w:t>
      </w:r>
      <w:r w:rsidR="00A52E06">
        <w:t xml:space="preserve"> вы обознались, жрец, я не работник этой таверны</w:t>
      </w:r>
      <w:r>
        <w:t>….</w:t>
      </w:r>
    </w:p>
    <w:p w:rsidR="00F1489A" w:rsidRDefault="00F1489A" w:rsidP="00A543AD">
      <w:r>
        <w:t>Жрец б</w:t>
      </w:r>
      <w:r w:rsidR="00A543AD">
        <w:t>лагодушно кив</w:t>
      </w:r>
      <w:r>
        <w:t>нул</w:t>
      </w:r>
      <w:r w:rsidR="00A543AD">
        <w:t>:</w:t>
      </w:r>
    </w:p>
    <w:p w:rsidR="00A543AD" w:rsidRDefault="00F1489A" w:rsidP="00A543AD">
      <w:r>
        <w:t>- А,</w:t>
      </w:r>
      <w:r w:rsidR="00A543AD">
        <w:t xml:space="preserve"> вижу</w:t>
      </w:r>
      <w:r>
        <w:t>-</w:t>
      </w:r>
      <w:r w:rsidR="00A543AD">
        <w:t>вижу. Я ведь только интересуюсь. А то ноги уже побаливают, за день</w:t>
      </w:r>
      <w:r>
        <w:t>-</w:t>
      </w:r>
      <w:r w:rsidR="00A543AD">
        <w:t>то ходьбы. Не хотел тебя обидеть, дочь моя.</w:t>
      </w:r>
      <w:r>
        <w:t xml:space="preserve"> -</w:t>
      </w:r>
      <w:r w:rsidR="00A543AD">
        <w:t xml:space="preserve"> </w:t>
      </w:r>
      <w:r>
        <w:t>Б</w:t>
      </w:r>
      <w:r w:rsidR="00A543AD">
        <w:t>лагословляет девушку</w:t>
      </w:r>
      <w:r>
        <w:t>.</w:t>
      </w:r>
    </w:p>
    <w:p w:rsidR="00A35E55" w:rsidRDefault="00047D02" w:rsidP="00B3368C">
      <w:proofErr w:type="spellStart"/>
      <w:r>
        <w:t>Рена</w:t>
      </w:r>
      <w:proofErr w:type="spellEnd"/>
      <w:r w:rsidR="00A35E55">
        <w:t xml:space="preserve"> обратилась к норду, стоящему за стойкой:</w:t>
      </w:r>
    </w:p>
    <w:p w:rsidR="0048585A" w:rsidRDefault="00A35E55" w:rsidP="00B3368C">
      <w:r>
        <w:t>-</w:t>
      </w:r>
      <w:r w:rsidR="00B3368C">
        <w:t xml:space="preserve"> Эй, человек! Как тебя там? Что у вас сегодня на ужин?</w:t>
      </w:r>
      <w:r w:rsidR="00F31F0B">
        <w:t xml:space="preserve"> - </w:t>
      </w:r>
      <w:r w:rsidR="00B3368C">
        <w:t>Немного подождав и не дождавшись ответа, смени</w:t>
      </w:r>
      <w:r>
        <w:t xml:space="preserve">ла тон </w:t>
      </w:r>
      <w:proofErr w:type="gramStart"/>
      <w:r>
        <w:t>на</w:t>
      </w:r>
      <w:proofErr w:type="gramEnd"/>
      <w:r>
        <w:t xml:space="preserve"> более мягкий</w:t>
      </w:r>
      <w:r w:rsidR="00F31F0B">
        <w:t xml:space="preserve">. - </w:t>
      </w:r>
      <w:r w:rsidR="00B3368C">
        <w:t xml:space="preserve">Любезный, налейте-ка чаю стаканчик, да сладкий </w:t>
      </w:r>
      <w:proofErr w:type="spellStart"/>
      <w:r w:rsidR="00B3368C">
        <w:t>рулетик</w:t>
      </w:r>
      <w:proofErr w:type="spellEnd"/>
      <w:r w:rsidR="00B3368C">
        <w:t xml:space="preserve"> положите</w:t>
      </w:r>
      <w:r>
        <w:t>…</w:t>
      </w:r>
      <w:r w:rsidR="00F31F0B">
        <w:t xml:space="preserve"> - </w:t>
      </w:r>
      <w:r w:rsidR="00B3368C">
        <w:t>Заб</w:t>
      </w:r>
      <w:r>
        <w:t>рала</w:t>
      </w:r>
      <w:r w:rsidR="00B3368C">
        <w:t xml:space="preserve"> у </w:t>
      </w:r>
      <w:r w:rsidR="00B41C80">
        <w:t>трактирщика</w:t>
      </w:r>
      <w:r w:rsidR="00B3368C">
        <w:t xml:space="preserve"> тарелку с рулетом и чашку</w:t>
      </w:r>
      <w:r w:rsidR="00323C4C">
        <w:t xml:space="preserve"> и </w:t>
      </w:r>
      <w:proofErr w:type="gramStart"/>
      <w:r w:rsidR="00323C4C">
        <w:t>пошла</w:t>
      </w:r>
      <w:proofErr w:type="gramEnd"/>
      <w:r w:rsidR="00323C4C">
        <w:t xml:space="preserve"> искать</w:t>
      </w:r>
      <w:r w:rsidR="00B3368C">
        <w:t xml:space="preserve"> более удобное местечко</w:t>
      </w:r>
      <w:r w:rsidR="00323C4C">
        <w:t xml:space="preserve"> в уголке.</w:t>
      </w:r>
    </w:p>
    <w:p w:rsidR="001D102A" w:rsidRDefault="0048585A" w:rsidP="00B3368C">
      <w:r>
        <w:t>Свободное место было только за одним столиком</w:t>
      </w:r>
      <w:r w:rsidR="00604AA9">
        <w:t>,</w:t>
      </w:r>
      <w:r>
        <w:t xml:space="preserve"> где </w:t>
      </w:r>
      <w:r w:rsidR="00525D31">
        <w:t>устроились</w:t>
      </w:r>
      <w:r>
        <w:t xml:space="preserve"> </w:t>
      </w:r>
      <w:r w:rsidR="00525D31">
        <w:t xml:space="preserve">жрец и </w:t>
      </w:r>
      <w:proofErr w:type="spellStart"/>
      <w:r w:rsidR="00525D31">
        <w:t>нордка</w:t>
      </w:r>
      <w:proofErr w:type="spellEnd"/>
      <w:r w:rsidR="00525D31">
        <w:t xml:space="preserve">, </w:t>
      </w:r>
      <w:proofErr w:type="gramStart"/>
      <w:r w:rsidR="00525D31">
        <w:t>принятая</w:t>
      </w:r>
      <w:proofErr w:type="gramEnd"/>
      <w:r w:rsidR="00525D31">
        <w:t xml:space="preserve"> им за официантку. С</w:t>
      </w:r>
      <w:r w:rsidR="00E567CD">
        <w:t>вященнослужитель</w:t>
      </w:r>
      <w:r w:rsidR="00525D31">
        <w:t xml:space="preserve">, заметив подошедшую </w:t>
      </w:r>
      <w:proofErr w:type="spellStart"/>
      <w:r w:rsidR="00525D31">
        <w:t>данмерку</w:t>
      </w:r>
      <w:proofErr w:type="spellEnd"/>
      <w:r w:rsidR="00525D31">
        <w:t>,</w:t>
      </w:r>
      <w:r w:rsidR="001D102A">
        <w:t xml:space="preserve"> приветливо кивнул</w:t>
      </w:r>
      <w:r w:rsidR="00525D31">
        <w:t>, приглашая</w:t>
      </w:r>
      <w:r w:rsidR="001D102A">
        <w:t xml:space="preserve"> </w:t>
      </w:r>
      <w:r w:rsidR="00525D31">
        <w:t>ее присесть за столик</w:t>
      </w:r>
      <w:r w:rsidR="001D102A">
        <w:t>:</w:t>
      </w:r>
    </w:p>
    <w:p w:rsidR="001D102A" w:rsidRDefault="001D102A" w:rsidP="001D102A">
      <w:r>
        <w:t>- Мир тебе, дочь моя.</w:t>
      </w:r>
    </w:p>
    <w:p w:rsidR="00E32086" w:rsidRDefault="00355129" w:rsidP="00B3368C">
      <w:r>
        <w:t xml:space="preserve">Молодая женщина </w:t>
      </w:r>
      <w:r w:rsidR="00AB2B88">
        <w:t xml:space="preserve">небрежно кивнула в ответ, и </w:t>
      </w:r>
      <w:r>
        <w:t>со вздохом опустилась на свободное место,</w:t>
      </w:r>
      <w:r w:rsidR="00AB2B88">
        <w:t xml:space="preserve"> не </w:t>
      </w:r>
      <w:r w:rsidR="00B41C80">
        <w:t>в</w:t>
      </w:r>
      <w:r w:rsidR="00AB2B88">
        <w:t>слуш</w:t>
      </w:r>
      <w:r w:rsidR="00B41C80">
        <w:t>ив</w:t>
      </w:r>
      <w:r w:rsidR="00AB2B88">
        <w:t>ая</w:t>
      </w:r>
      <w:r w:rsidR="00B41C80">
        <w:t>сь в</w:t>
      </w:r>
      <w:r>
        <w:t xml:space="preserve"> </w:t>
      </w:r>
      <w:r w:rsidR="00AB2B88">
        <w:t>разговор</w:t>
      </w:r>
      <w:r>
        <w:t xml:space="preserve"> </w:t>
      </w:r>
      <w:r w:rsidR="00AB2B88">
        <w:t>между жрецом и девушкой</w:t>
      </w:r>
      <w:r w:rsidR="00E32086">
        <w:t>.</w:t>
      </w:r>
    </w:p>
    <w:p w:rsidR="00B3368C" w:rsidRDefault="008015E4" w:rsidP="00B3368C">
      <w:r>
        <w:t>-</w:t>
      </w:r>
      <w:r w:rsidR="00B3368C">
        <w:t xml:space="preserve"> Вы издалека в Виндхельме, жрец?</w:t>
      </w:r>
    </w:p>
    <w:p w:rsidR="00B3368C" w:rsidRDefault="008015E4" w:rsidP="00B3368C">
      <w:r>
        <w:t xml:space="preserve">- </w:t>
      </w:r>
      <w:r w:rsidR="00B3368C">
        <w:t>Не так чтобы издалека. Я тут был в местной Гильдии Магов. У них, знаете ли</w:t>
      </w:r>
      <w:r>
        <w:t>,</w:t>
      </w:r>
      <w:r w:rsidR="00B3368C">
        <w:t xml:space="preserve"> презабавнейшие рукопи</w:t>
      </w:r>
      <w:r>
        <w:t>си. А так, я из далеких земель</w:t>
      </w:r>
      <w:r w:rsidR="00355129">
        <w:t>.</w:t>
      </w:r>
    </w:p>
    <w:p w:rsidR="00B3368C" w:rsidRDefault="002D3FBF" w:rsidP="00B3368C">
      <w:r>
        <w:t>-</w:t>
      </w:r>
      <w:r w:rsidR="00B3368C">
        <w:t xml:space="preserve"> Можно ли поинтересоваться, откуда? К нам в Виндхельм часто приходят чужеземцы, </w:t>
      </w:r>
      <w:r w:rsidR="00B41C80">
        <w:t xml:space="preserve">и </w:t>
      </w:r>
      <w:r w:rsidR="00B3368C">
        <w:t>всегда несут с собой рассказы о приключениях, немало захватывающих</w:t>
      </w:r>
      <w:r w:rsidR="0010173D">
        <w:t>.</w:t>
      </w:r>
    </w:p>
    <w:p w:rsidR="00B3368C" w:rsidRPr="002D30FE" w:rsidRDefault="009B217B" w:rsidP="00B3368C">
      <w:pPr>
        <w:rPr>
          <w:b/>
        </w:rPr>
      </w:pPr>
      <w:r>
        <w:lastRenderedPageBreak/>
        <w:t xml:space="preserve">- </w:t>
      </w:r>
      <w:r w:rsidR="00B3368C">
        <w:t xml:space="preserve">Сам я из </w:t>
      </w:r>
      <w:proofErr w:type="spellStart"/>
      <w:r w:rsidR="00B3368C">
        <w:t>Даггерфола</w:t>
      </w:r>
      <w:proofErr w:type="spellEnd"/>
      <w:r w:rsidR="00B3368C">
        <w:t>. Там и вырос, и служу Маре.</w:t>
      </w:r>
      <w:r w:rsidR="002D30FE">
        <w:t xml:space="preserve"> Но мои приключения, милостью Мары, не столь захватывающи, сколь скучны и наполнены трудами познания и служения. </w:t>
      </w:r>
      <w:r w:rsidR="0010173D">
        <w:t xml:space="preserve">- Осеняет стол и еду на нем жестом благословения. - </w:t>
      </w:r>
      <w:r w:rsidR="002D30FE">
        <w:t>А ты, дитя мое, откуда ты?</w:t>
      </w:r>
    </w:p>
    <w:p w:rsidR="00B3368C" w:rsidRDefault="00F6347B" w:rsidP="00B3368C">
      <w:r>
        <w:t>Собеседница служителя Мары з</w:t>
      </w:r>
      <w:r w:rsidR="00B3368C">
        <w:t>аинтересованно подн</w:t>
      </w:r>
      <w:r>
        <w:t>яла</w:t>
      </w:r>
      <w:r w:rsidR="00B3368C">
        <w:t xml:space="preserve"> брови</w:t>
      </w:r>
      <w:r>
        <w:t>.</w:t>
      </w:r>
    </w:p>
    <w:p w:rsidR="00B3368C" w:rsidRDefault="00F6347B" w:rsidP="00B3368C">
      <w:r>
        <w:t>-</w:t>
      </w:r>
      <w:r w:rsidR="00B3368C">
        <w:t xml:space="preserve"> Никогда не была так далеко от дома. </w:t>
      </w:r>
      <w:r>
        <w:t>И в</w:t>
      </w:r>
      <w:r w:rsidR="00B3368C">
        <w:t>ряд</w:t>
      </w:r>
      <w:r>
        <w:t xml:space="preserve"> </w:t>
      </w:r>
      <w:r w:rsidR="00B3368C">
        <w:t>ли когда</w:t>
      </w:r>
      <w:r>
        <w:t>-</w:t>
      </w:r>
      <w:r w:rsidR="00B3368C">
        <w:t>нибудь смогу выбраться, в отличие от брата</w:t>
      </w:r>
      <w:r>
        <w:t>.</w:t>
      </w:r>
      <w:r w:rsidR="0025225C">
        <w:t xml:space="preserve"> Пожалуй, стоит представиться. Я - </w:t>
      </w:r>
      <w:proofErr w:type="spellStart"/>
      <w:r w:rsidR="0025225C">
        <w:t>Хейдрун</w:t>
      </w:r>
      <w:proofErr w:type="spellEnd"/>
      <w:r w:rsidR="0025225C">
        <w:t>, мы с братом местные. Вот он часто в приключениях, он наемник, видите ли. Мне остается следить за очагом. Когда он возвращается с деньгами, помогает мне достраивать дом. Хочу когда-нибудь открыть свою таверну</w:t>
      </w:r>
      <w:r w:rsidR="000E6322">
        <w:t>…</w:t>
      </w:r>
    </w:p>
    <w:p w:rsidR="00B41C80" w:rsidRDefault="00B41C80" w:rsidP="00B41C80">
      <w:r w:rsidRPr="00B41C80">
        <w:t>Жрец всплескивает руками:</w:t>
      </w:r>
    </w:p>
    <w:p w:rsidR="00B41C80" w:rsidRDefault="00B41C80" w:rsidP="00B41C80">
      <w:r>
        <w:t>-</w:t>
      </w:r>
      <w:r w:rsidRPr="00B41C80">
        <w:t xml:space="preserve"> Хранить очаг, тепло дома</w:t>
      </w:r>
      <w:r>
        <w:t xml:space="preserve"> -</w:t>
      </w:r>
      <w:r w:rsidRPr="00B41C80">
        <w:t xml:space="preserve"> что может быть почтеннее и благороднее?</w:t>
      </w:r>
      <w:r>
        <w:t xml:space="preserve"> Но для молодой девы, несомненно, не очень... </w:t>
      </w:r>
      <w:proofErr w:type="gramStart"/>
      <w:r>
        <w:t>мм</w:t>
      </w:r>
      <w:proofErr w:type="gramEnd"/>
      <w:r>
        <w:t>... интересно?</w:t>
      </w:r>
      <w:r w:rsidR="001266B3">
        <w:t xml:space="preserve"> – В голосе жреца неожиданно прозвучали лукавые нотки. -  </w:t>
      </w:r>
      <w:r>
        <w:t xml:space="preserve">Ах, да. Прошу простить, дамы, меня зовут </w:t>
      </w:r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>.</w:t>
      </w:r>
    </w:p>
    <w:p w:rsidR="00A65669" w:rsidRDefault="00A65669" w:rsidP="00A65669">
      <w:proofErr w:type="spellStart"/>
      <w:r>
        <w:t>Рена</w:t>
      </w:r>
      <w:proofErr w:type="spellEnd"/>
      <w:r>
        <w:t xml:space="preserve"> недовольно сморщила нос, но воспитание заставило ее представит</w:t>
      </w:r>
      <w:r w:rsidR="00EE727F">
        <w:t>ь</w:t>
      </w:r>
      <w:r>
        <w:t>ся:</w:t>
      </w:r>
    </w:p>
    <w:p w:rsidR="00A65669" w:rsidRDefault="00A65669" w:rsidP="00A65669">
      <w:r>
        <w:t xml:space="preserve">- </w:t>
      </w:r>
      <w:proofErr w:type="spellStart"/>
      <w:r>
        <w:t>Рена</w:t>
      </w:r>
      <w:proofErr w:type="spellEnd"/>
      <w:r>
        <w:t>.</w:t>
      </w:r>
    </w:p>
    <w:p w:rsidR="00A65669" w:rsidRDefault="00A65669" w:rsidP="00A65669">
      <w:r>
        <w:t>Вот так, все правильно. Мало ли женщин с таким именем разгуливает по свету? А фамилию, равно как и принадлежность к Великому дому, можно и не добавлять – не на светском приеме находимся.</w:t>
      </w:r>
    </w:p>
    <w:p w:rsidR="000E6322" w:rsidRDefault="00047D02" w:rsidP="00B3368C">
      <w:proofErr w:type="spellStart"/>
      <w:r>
        <w:t>Рена</w:t>
      </w:r>
      <w:proofErr w:type="spellEnd"/>
      <w:r>
        <w:t xml:space="preserve"> </w:t>
      </w:r>
      <w:r w:rsidR="00434EFA">
        <w:t xml:space="preserve">с наслаждением </w:t>
      </w:r>
      <w:r w:rsidR="00A65669">
        <w:t>обняла пальцами горячие бока кружки с чаем, чувствуя, кА тепло проникает внутрь и заставляет расслабиться. Хотя бы на время. Она</w:t>
      </w:r>
      <w:r>
        <w:t xml:space="preserve"> бесшумно отхлеб</w:t>
      </w:r>
      <w:r w:rsidR="00A65669">
        <w:t>нула глоток</w:t>
      </w:r>
      <w:r>
        <w:t xml:space="preserve"> крепк</w:t>
      </w:r>
      <w:r w:rsidR="00A65669">
        <w:t>ого</w:t>
      </w:r>
      <w:r>
        <w:t xml:space="preserve"> ча</w:t>
      </w:r>
      <w:r w:rsidR="00A65669">
        <w:t>я</w:t>
      </w:r>
      <w:r>
        <w:t xml:space="preserve"> и зае</w:t>
      </w:r>
      <w:r w:rsidR="00A65669">
        <w:t>ла</w:t>
      </w:r>
      <w:r>
        <w:t xml:space="preserve"> его сладким рулетом. </w:t>
      </w:r>
      <w:r w:rsidR="00A65669">
        <w:t>Хорошо бы</w:t>
      </w:r>
      <w:r>
        <w:t xml:space="preserve">, </w:t>
      </w:r>
      <w:r w:rsidR="00A65669">
        <w:t>если бы</w:t>
      </w:r>
      <w:r>
        <w:t xml:space="preserve"> на нее </w:t>
      </w:r>
      <w:r w:rsidR="00A65669">
        <w:t xml:space="preserve">вообще </w:t>
      </w:r>
      <w:r>
        <w:t>никто не обра</w:t>
      </w:r>
      <w:r w:rsidR="00A65669">
        <w:t>тил</w:t>
      </w:r>
      <w:r>
        <w:t xml:space="preserve"> внимания. </w:t>
      </w:r>
      <w:r w:rsidR="00434EFA">
        <w:t xml:space="preserve">Но </w:t>
      </w:r>
      <w:proofErr w:type="spellStart"/>
      <w:r w:rsidR="00A65669">
        <w:t>данмерка</w:t>
      </w:r>
      <w:proofErr w:type="spellEnd"/>
      <w:r w:rsidR="00A65669">
        <w:t xml:space="preserve"> понимала, что это </w:t>
      </w:r>
      <w:r w:rsidR="00EE727F">
        <w:t>маловероятно</w:t>
      </w:r>
      <w:r w:rsidR="00434EFA">
        <w:t>.</w:t>
      </w:r>
    </w:p>
    <w:p w:rsidR="00434EFA" w:rsidRDefault="00434EFA" w:rsidP="00B3368C">
      <w:r>
        <w:t>- Не мешаем ли мы вам разговором своим, несомненно</w:t>
      </w:r>
      <w:r w:rsidR="00EC1139">
        <w:t>,</w:t>
      </w:r>
      <w:r>
        <w:t xml:space="preserve"> благородная дева? – густым голосом пропел жрец.</w:t>
      </w:r>
    </w:p>
    <w:p w:rsidR="00434EFA" w:rsidRDefault="00EC1139" w:rsidP="00B3368C">
      <w:r>
        <w:t>Пальцы еще крепче стиснули кружку.</w:t>
      </w:r>
      <w:r w:rsidR="00A13A1A">
        <w:t xml:space="preserve"> </w:t>
      </w:r>
      <w:r w:rsidR="00EE727F">
        <w:t>«</w:t>
      </w:r>
      <w:proofErr w:type="spellStart"/>
      <w:r w:rsidR="00A13A1A">
        <w:t>Рена</w:t>
      </w:r>
      <w:proofErr w:type="spellEnd"/>
      <w:r w:rsidR="00A13A1A">
        <w:t xml:space="preserve"> </w:t>
      </w:r>
      <w:proofErr w:type="spellStart"/>
      <w:r w:rsidR="00A13A1A">
        <w:t>Орети</w:t>
      </w:r>
      <w:proofErr w:type="spellEnd"/>
      <w:r w:rsidR="00A13A1A">
        <w:t xml:space="preserve">, урожденная </w:t>
      </w:r>
      <w:proofErr w:type="spellStart"/>
      <w:r w:rsidR="00A13A1A">
        <w:t>Телванни</w:t>
      </w:r>
      <w:proofErr w:type="spellEnd"/>
      <w:r w:rsidR="003246B4">
        <w:t xml:space="preserve">, представительница древнего аристократического рода </w:t>
      </w:r>
      <w:r w:rsidR="00A13A1A">
        <w:t>и наследница огромного состояния</w:t>
      </w:r>
      <w:proofErr w:type="gramStart"/>
      <w:r w:rsidR="00A13A1A">
        <w:t>… К</w:t>
      </w:r>
      <w:proofErr w:type="gramEnd"/>
      <w:r w:rsidR="00A13A1A">
        <w:t>уда уж еще благородней!</w:t>
      </w:r>
      <w:r w:rsidR="003246B4">
        <w:t xml:space="preserve"> </w:t>
      </w:r>
      <w:r w:rsidR="00951E5E">
        <w:t xml:space="preserve">Восемь, как избежать досужего любопытства?! </w:t>
      </w:r>
      <w:r w:rsidR="00A13A1A">
        <w:t>Я молилась вам в детстве, молюсь и сейчас. Боги, подарите же мне хоть немного покоя. И безопасности…</w:t>
      </w:r>
      <w:r w:rsidR="00EE727F">
        <w:t>»</w:t>
      </w:r>
      <w:r w:rsidR="00A13A1A">
        <w:t xml:space="preserve">. </w:t>
      </w:r>
      <w:r w:rsidR="000F292F">
        <w:t>Н</w:t>
      </w:r>
      <w:r>
        <w:t xml:space="preserve">о </w:t>
      </w:r>
      <w:r w:rsidR="00EE727F">
        <w:t xml:space="preserve">вслух она произнесла совсем </w:t>
      </w:r>
      <w:proofErr w:type="gramStart"/>
      <w:r w:rsidR="00EE727F">
        <w:t>другое</w:t>
      </w:r>
      <w:proofErr w:type="gramEnd"/>
      <w:r w:rsidR="00EE727F">
        <w:t>:</w:t>
      </w:r>
    </w:p>
    <w:p w:rsidR="00EE727F" w:rsidRDefault="00EC1139" w:rsidP="00B3368C">
      <w:r>
        <w:t>- Разговаривайте себе на здоровье!</w:t>
      </w:r>
      <w:r w:rsidR="00A65669">
        <w:t xml:space="preserve"> </w:t>
      </w:r>
      <w:r w:rsidR="00A65669" w:rsidRPr="00A65669">
        <w:t>Разговоры - они успокаивают</w:t>
      </w:r>
      <w:r>
        <w:t>.</w:t>
      </w:r>
      <w:r w:rsidR="00A65669">
        <w:t>.</w:t>
      </w:r>
      <w:r>
        <w:t>.</w:t>
      </w:r>
    </w:p>
    <w:p w:rsidR="00075165" w:rsidRDefault="00CA451B" w:rsidP="00B3368C">
      <w:proofErr w:type="spellStart"/>
      <w:r>
        <w:t>Данмерка</w:t>
      </w:r>
      <w:proofErr w:type="spellEnd"/>
      <w:r>
        <w:t xml:space="preserve"> снова слегка поморщилась от цепкого взгляда священника, которым он окинул ее фигуру. </w:t>
      </w:r>
      <w:r w:rsidR="00075165">
        <w:t>Хорошо, что эта, местная, продолж</w:t>
      </w:r>
      <w:r>
        <w:t>а</w:t>
      </w:r>
      <w:r w:rsidR="00075165">
        <w:t>ла болт</w:t>
      </w:r>
      <w:r>
        <w:t>ать</w:t>
      </w:r>
      <w:r w:rsidR="00075165">
        <w:t xml:space="preserve">, </w:t>
      </w:r>
      <w:r>
        <w:t xml:space="preserve">отвлекая внимание </w:t>
      </w:r>
      <w:proofErr w:type="spellStart"/>
      <w:r>
        <w:t>Сульпиция</w:t>
      </w:r>
      <w:proofErr w:type="spellEnd"/>
      <w:r>
        <w:t xml:space="preserve"> на себя.</w:t>
      </w:r>
    </w:p>
    <w:p w:rsidR="00075165" w:rsidRDefault="00075165" w:rsidP="00075165">
      <w:r>
        <w:t xml:space="preserve">- </w:t>
      </w:r>
      <w:r w:rsidR="00EB1B62">
        <w:t>Жизнь</w:t>
      </w:r>
      <w:r>
        <w:t xml:space="preserve"> </w:t>
      </w:r>
      <w:r w:rsidR="00EB1B62">
        <w:t xml:space="preserve">порой </w:t>
      </w:r>
      <w:r>
        <w:t xml:space="preserve">слишком </w:t>
      </w:r>
      <w:r w:rsidR="00EB1B62">
        <w:t>однообразна</w:t>
      </w:r>
      <w:r>
        <w:t xml:space="preserve">. Ежедневные сборы трав для дома, подработка в городе. </w:t>
      </w:r>
      <w:r w:rsidR="00EB1B62">
        <w:t>Подг</w:t>
      </w:r>
      <w:r>
        <w:t>отов</w:t>
      </w:r>
      <w:r w:rsidR="00EB1B62">
        <w:t>ка</w:t>
      </w:r>
      <w:r>
        <w:t xml:space="preserve"> к возвращению брата. </w:t>
      </w:r>
      <w:r w:rsidR="00EB1B62">
        <w:t>Попытки ск</w:t>
      </w:r>
      <w:r>
        <w:t>оротать вечер в таверне, в поисках интересных историй путников</w:t>
      </w:r>
      <w:r w:rsidR="00EB1B62">
        <w:t>…</w:t>
      </w:r>
    </w:p>
    <w:p w:rsidR="00F60910" w:rsidRDefault="00F60910" w:rsidP="00643BA3"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 xml:space="preserve"> к</w:t>
      </w:r>
      <w:r w:rsidR="00643BA3">
        <w:t>ив</w:t>
      </w:r>
      <w:r>
        <w:t xml:space="preserve">нул </w:t>
      </w:r>
      <w:proofErr w:type="spellStart"/>
      <w:r>
        <w:t>Хейдрун</w:t>
      </w:r>
      <w:proofErr w:type="spellEnd"/>
      <w:r w:rsidR="00643BA3">
        <w:t>:</w:t>
      </w:r>
    </w:p>
    <w:p w:rsidR="00643BA3" w:rsidRDefault="00F60910" w:rsidP="00643BA3">
      <w:r>
        <w:lastRenderedPageBreak/>
        <w:t>-</w:t>
      </w:r>
      <w:r w:rsidR="00643BA3">
        <w:t xml:space="preserve"> Да-да, моя сестра т</w:t>
      </w:r>
      <w:r>
        <w:t>о</w:t>
      </w:r>
      <w:r w:rsidR="00643BA3">
        <w:t>же собирала травы, готовила, прибирала за нами. А потом</w:t>
      </w:r>
      <w:r>
        <w:t xml:space="preserve"> - </w:t>
      </w:r>
      <w:r w:rsidR="00643BA3">
        <w:t xml:space="preserve">разводит руками </w:t>
      </w:r>
      <w:r>
        <w:t xml:space="preserve">- </w:t>
      </w:r>
      <w:r w:rsidR="00643BA3">
        <w:t xml:space="preserve">сбежала с </w:t>
      </w:r>
      <w:proofErr w:type="gramStart"/>
      <w:r w:rsidR="00643BA3">
        <w:t>каким то</w:t>
      </w:r>
      <w:proofErr w:type="gramEnd"/>
      <w:r w:rsidR="00643BA3">
        <w:t xml:space="preserve"> сержантом Львиной стражи.</w:t>
      </w:r>
    </w:p>
    <w:p w:rsidR="00643BA3" w:rsidRDefault="00F60910" w:rsidP="00643BA3">
      <w:r>
        <w:t>-</w:t>
      </w:r>
      <w:r w:rsidR="00643BA3">
        <w:t xml:space="preserve"> Иногда я и сама подумываю сбежать куда-нибудь, </w:t>
      </w:r>
      <w:r>
        <w:t xml:space="preserve">- оживилась </w:t>
      </w:r>
      <w:proofErr w:type="spellStart"/>
      <w:r>
        <w:t>нордка</w:t>
      </w:r>
      <w:proofErr w:type="spellEnd"/>
      <w:r>
        <w:t>. - Н</w:t>
      </w:r>
      <w:r w:rsidR="00643BA3">
        <w:t>о всегда останавливает что-то</w:t>
      </w:r>
      <w:r>
        <w:t>.</w:t>
      </w:r>
    </w:p>
    <w:p w:rsidR="001E5450" w:rsidRDefault="001E5450" w:rsidP="00643BA3">
      <w:r>
        <w:t xml:space="preserve">- И что же? Долг? Привычка? Заботы? Или страх </w:t>
      </w:r>
      <w:proofErr w:type="gramStart"/>
      <w:r>
        <w:t>неизведанного</w:t>
      </w:r>
      <w:proofErr w:type="gramEnd"/>
      <w:r>
        <w:t>?</w:t>
      </w:r>
    </w:p>
    <w:p w:rsidR="00643BA3" w:rsidRDefault="008E0870" w:rsidP="00643BA3">
      <w:proofErr w:type="spellStart"/>
      <w:r>
        <w:t>Рена</w:t>
      </w:r>
      <w:proofErr w:type="spellEnd"/>
      <w:r>
        <w:t>, у</w:t>
      </w:r>
      <w:r w:rsidR="00643BA3">
        <w:t xml:space="preserve">слышав слово "сбежать", </w:t>
      </w:r>
      <w:r>
        <w:t xml:space="preserve">только </w:t>
      </w:r>
      <w:r w:rsidR="00643BA3">
        <w:t>насмешливо улыб</w:t>
      </w:r>
      <w:r>
        <w:t>нулась про себя, и тут же снова уткнулась в чашку с чаем.</w:t>
      </w:r>
    </w:p>
    <w:p w:rsidR="00767361" w:rsidRDefault="00767361" w:rsidP="00767361">
      <w:r>
        <w:t xml:space="preserve">- Скорее практичность, - ответила </w:t>
      </w:r>
      <w:proofErr w:type="spellStart"/>
      <w:r>
        <w:t>нордка</w:t>
      </w:r>
      <w:proofErr w:type="spellEnd"/>
      <w:r>
        <w:t>. - После несчастного случая и потери родителей пришлось научиться всему, что требуется, чтобы содержать дом и хозяйство в порядке. Теперь я это умею, но осознаю, что вряд ли смогу выжить за его стенами.</w:t>
      </w:r>
    </w:p>
    <w:p w:rsidR="00037F2D" w:rsidRDefault="00037F2D" w:rsidP="00767361"/>
    <w:p w:rsidR="00037F2D" w:rsidRDefault="00037F2D" w:rsidP="00037F2D">
      <w:r>
        <w:t xml:space="preserve">Дверь таверны снова резко хлопнула. </w:t>
      </w:r>
      <w:proofErr w:type="spellStart"/>
      <w:r>
        <w:t>Данмерка</w:t>
      </w:r>
      <w:proofErr w:type="spellEnd"/>
      <w:r>
        <w:t xml:space="preserve"> бросила беглый взгляд </w:t>
      </w:r>
      <w:proofErr w:type="gramStart"/>
      <w:r>
        <w:t>на</w:t>
      </w:r>
      <w:proofErr w:type="gramEnd"/>
      <w:r>
        <w:t xml:space="preserve"> </w:t>
      </w:r>
      <w:proofErr w:type="gramStart"/>
      <w:r>
        <w:t>вошедшего</w:t>
      </w:r>
      <w:proofErr w:type="gramEnd"/>
      <w:r>
        <w:t xml:space="preserve">, отметив его принадлежность к расе </w:t>
      </w:r>
      <w:r w:rsidRPr="008F4A34">
        <w:t>выс</w:t>
      </w:r>
      <w:r>
        <w:t>ок</w:t>
      </w:r>
      <w:r w:rsidRPr="008F4A34">
        <w:t>их</w:t>
      </w:r>
      <w:r>
        <w:t xml:space="preserve"> эльфов: посетитель был высок, худ, имел небольшую бородку и обладал свойственным всем </w:t>
      </w:r>
      <w:proofErr w:type="spellStart"/>
      <w:r>
        <w:t>альтмерам</w:t>
      </w:r>
      <w:proofErr w:type="spellEnd"/>
      <w:r>
        <w:t xml:space="preserve"> желтоватым цветом кожи.</w:t>
      </w:r>
    </w:p>
    <w:p w:rsidR="00037F2D" w:rsidRDefault="00037F2D" w:rsidP="00037F2D">
      <w:r>
        <w:t xml:space="preserve">- Трактирщик, любезнейший! Надеюсь жаркое свежее? Порцию мне... и вина. – </w:t>
      </w:r>
      <w:proofErr w:type="spellStart"/>
      <w:r>
        <w:t>Альтмер</w:t>
      </w:r>
      <w:proofErr w:type="spellEnd"/>
      <w:r>
        <w:t>, взяв свою скромную трапезу, неспешно проследовал к единственному столу, за которым еще оставались места.</w:t>
      </w:r>
    </w:p>
    <w:p w:rsidR="00037F2D" w:rsidRDefault="00037F2D" w:rsidP="00037F2D">
      <w:r>
        <w:t>Дверь снова распахнулась и закрылась, впустив в душный зал порцию холодного воздуха. На пороге нарисовался очередной жаждущий еды, питья и общества посетитель.</w:t>
      </w:r>
    </w:p>
    <w:p w:rsidR="00037F2D" w:rsidRDefault="00037F2D" w:rsidP="00037F2D">
      <w:r>
        <w:t>Мужчина отряхнул с плеч легкий снежок, и вежливо обратился к хозяину таверны:</w:t>
      </w:r>
    </w:p>
    <w:p w:rsidR="00037F2D" w:rsidRDefault="00037F2D" w:rsidP="00037F2D">
      <w:r>
        <w:t>- Уважаемый, могу я попросить у вас бутылку вина и чего-нибудь перекусить?..</w:t>
      </w:r>
    </w:p>
    <w:p w:rsidR="00037F2D" w:rsidRDefault="00037F2D" w:rsidP="00037F2D">
      <w:r>
        <w:t xml:space="preserve">Дождавшись заказа, мужчина оглядел помещение в поисках свободного места и пошагал следом за </w:t>
      </w:r>
      <w:proofErr w:type="spellStart"/>
      <w:r>
        <w:t>альтмером</w:t>
      </w:r>
      <w:proofErr w:type="spellEnd"/>
      <w:r>
        <w:t xml:space="preserve"> к столику, за которым расположились </w:t>
      </w:r>
      <w:proofErr w:type="spellStart"/>
      <w:r>
        <w:t>Рена</w:t>
      </w:r>
      <w:proofErr w:type="spellEnd"/>
      <w:r>
        <w:t xml:space="preserve">, жрец-имперец и </w:t>
      </w:r>
      <w:proofErr w:type="spellStart"/>
      <w:r>
        <w:t>Хейдрун</w:t>
      </w:r>
      <w:proofErr w:type="spellEnd"/>
      <w:r>
        <w:t>.</w:t>
      </w:r>
    </w:p>
    <w:p w:rsidR="00037F2D" w:rsidRDefault="00037F2D" w:rsidP="00767361"/>
    <w:p w:rsidR="001619D7" w:rsidRDefault="001619D7" w:rsidP="00B3368C">
      <w:proofErr w:type="spellStart"/>
      <w:r>
        <w:t>Рена</w:t>
      </w:r>
      <w:proofErr w:type="spellEnd"/>
      <w:r>
        <w:t xml:space="preserve"> покосилась</w:t>
      </w:r>
      <w:r w:rsidR="00B3368C">
        <w:t xml:space="preserve"> на неуклюже </w:t>
      </w:r>
      <w:proofErr w:type="gramStart"/>
      <w:r w:rsidR="00B3368C">
        <w:t>пританцовывающего</w:t>
      </w:r>
      <w:proofErr w:type="gramEnd"/>
      <w:r w:rsidR="00B3368C">
        <w:t xml:space="preserve"> </w:t>
      </w:r>
      <w:r>
        <w:t xml:space="preserve">под лютню </w:t>
      </w:r>
      <w:proofErr w:type="spellStart"/>
      <w:r w:rsidR="00B3368C">
        <w:t>аргонианина</w:t>
      </w:r>
      <w:proofErr w:type="spellEnd"/>
      <w:r>
        <w:t>.</w:t>
      </w:r>
    </w:p>
    <w:p w:rsidR="00B3368C" w:rsidRDefault="00B3368C" w:rsidP="00B3368C">
      <w:r>
        <w:t xml:space="preserve">- </w:t>
      </w:r>
      <w:r w:rsidR="001619D7">
        <w:t>И…</w:t>
      </w:r>
      <w:r>
        <w:t xml:space="preserve"> много в вашем городе этих чешуйчатых?</w:t>
      </w:r>
      <w:r w:rsidR="001619D7">
        <w:t xml:space="preserve"> - Небрежно спросила она у </w:t>
      </w:r>
      <w:proofErr w:type="spellStart"/>
      <w:r w:rsidR="001619D7">
        <w:t>Хейдрун</w:t>
      </w:r>
      <w:proofErr w:type="spellEnd"/>
      <w:r w:rsidR="001619D7">
        <w:t>.</w:t>
      </w:r>
    </w:p>
    <w:p w:rsidR="001619D7" w:rsidRDefault="001619D7" w:rsidP="00B3368C">
      <w:r>
        <w:t>Та повернулась лицом к данмерке:</w:t>
      </w:r>
    </w:p>
    <w:p w:rsidR="00B3368C" w:rsidRDefault="001619D7" w:rsidP="00B3368C">
      <w:r>
        <w:t xml:space="preserve">- </w:t>
      </w:r>
      <w:r w:rsidR="00B3368C">
        <w:t xml:space="preserve">Сейчас </w:t>
      </w:r>
      <w:r>
        <w:t>в городе праздник</w:t>
      </w:r>
      <w:r w:rsidR="00B3368C">
        <w:t xml:space="preserve"> в честь верховного короля, со всего Пакта прибывают путники</w:t>
      </w:r>
      <w:r>
        <w:t>.</w:t>
      </w:r>
    </w:p>
    <w:p w:rsidR="001619D7" w:rsidRDefault="001619D7" w:rsidP="00B3368C"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 xml:space="preserve"> согласно пока</w:t>
      </w:r>
      <w:r w:rsidR="00B3368C">
        <w:t>ча</w:t>
      </w:r>
      <w:r>
        <w:t>л</w:t>
      </w:r>
      <w:r w:rsidR="00B3368C">
        <w:t xml:space="preserve"> головой:</w:t>
      </w:r>
    </w:p>
    <w:p w:rsidR="00B3368C" w:rsidRDefault="001619D7" w:rsidP="00B3368C">
      <w:r>
        <w:t>-</w:t>
      </w:r>
      <w:r w:rsidR="00B3368C">
        <w:t xml:space="preserve"> Отрадно, что в Пакте бывшие рабы и их хозяева воюют плечом к плечу.</w:t>
      </w:r>
    </w:p>
    <w:p w:rsidR="00B3368C" w:rsidRDefault="001619D7" w:rsidP="00B3368C">
      <w:proofErr w:type="spellStart"/>
      <w:r>
        <w:t>Рена</w:t>
      </w:r>
      <w:proofErr w:type="spellEnd"/>
      <w:r>
        <w:t xml:space="preserve"> только хмыкнула.</w:t>
      </w:r>
      <w:r w:rsidR="00B3368C">
        <w:t xml:space="preserve"> </w:t>
      </w:r>
      <w:proofErr w:type="gramStart"/>
      <w:r w:rsidR="00B3368C">
        <w:t>Небрежно отодви</w:t>
      </w:r>
      <w:r>
        <w:t>ну</w:t>
      </w:r>
      <w:r w:rsidR="00EA72DF">
        <w:t>в</w:t>
      </w:r>
      <w:r w:rsidR="00B3368C">
        <w:t xml:space="preserve"> </w:t>
      </w:r>
      <w:r>
        <w:t>к</w:t>
      </w:r>
      <w:r w:rsidR="00B3368C">
        <w:t xml:space="preserve"> </w:t>
      </w:r>
      <w:r>
        <w:t>центру стола</w:t>
      </w:r>
      <w:r w:rsidR="00B3368C">
        <w:t xml:space="preserve"> опустевшие стакан и тарелку</w:t>
      </w:r>
      <w:r>
        <w:t xml:space="preserve">, </w:t>
      </w:r>
      <w:r w:rsidR="00B3368C">
        <w:t>утомленно опус</w:t>
      </w:r>
      <w:r>
        <w:t>тила голову на сложенные руки.</w:t>
      </w:r>
      <w:proofErr w:type="gramEnd"/>
    </w:p>
    <w:p w:rsidR="00B3368C" w:rsidRDefault="002A40A2" w:rsidP="00B3368C">
      <w:r>
        <w:lastRenderedPageBreak/>
        <w:t>-</w:t>
      </w:r>
      <w:r w:rsidR="00B3368C">
        <w:t xml:space="preserve"> Не думаю, что стоит вспоминать о прошлом вслух в людном месте</w:t>
      </w:r>
      <w:r>
        <w:t xml:space="preserve">. – Предостерегла жреца </w:t>
      </w:r>
      <w:proofErr w:type="spellStart"/>
      <w:r>
        <w:t>Хейдрун</w:t>
      </w:r>
      <w:proofErr w:type="spellEnd"/>
      <w:r>
        <w:t>, настороженн</w:t>
      </w:r>
      <w:r w:rsidR="00B3368C">
        <w:t>о оглядыва</w:t>
      </w:r>
      <w:r>
        <w:t>ясь</w:t>
      </w:r>
      <w:r w:rsidR="00B3368C">
        <w:t xml:space="preserve"> вокруг</w:t>
      </w:r>
      <w:r>
        <w:t>.</w:t>
      </w:r>
    </w:p>
    <w:p w:rsidR="002A40A2" w:rsidRDefault="002A40A2" w:rsidP="00B3368C">
      <w:r>
        <w:t xml:space="preserve">Имперец </w:t>
      </w:r>
      <w:r w:rsidR="00B3368C">
        <w:t>удиви</w:t>
      </w:r>
      <w:r>
        <w:t>лся.</w:t>
      </w:r>
    </w:p>
    <w:p w:rsidR="00B3368C" w:rsidRDefault="002A40A2" w:rsidP="00B3368C">
      <w:r>
        <w:t xml:space="preserve">- </w:t>
      </w:r>
      <w:r w:rsidR="00B3368C">
        <w:t xml:space="preserve">Разве сие происходит не в славном Виндхельме? И разве Пакт не есть признание </w:t>
      </w:r>
      <w:proofErr w:type="gramStart"/>
      <w:r w:rsidR="00B3368C">
        <w:t>равных</w:t>
      </w:r>
      <w:proofErr w:type="gramEnd"/>
      <w:r w:rsidR="00B3368C">
        <w:t>?</w:t>
      </w:r>
    </w:p>
    <w:p w:rsidR="002A40A2" w:rsidRDefault="002A40A2" w:rsidP="00B3368C">
      <w:proofErr w:type="spellStart"/>
      <w:r>
        <w:t>Нордка</w:t>
      </w:r>
      <w:proofErr w:type="spellEnd"/>
      <w:r>
        <w:t xml:space="preserve"> з</w:t>
      </w:r>
      <w:r w:rsidR="00B3368C">
        <w:t>аговорщ</w:t>
      </w:r>
      <w:r>
        <w:t>ич</w:t>
      </w:r>
      <w:r w:rsidR="00B3368C">
        <w:t>ески понизи</w:t>
      </w:r>
      <w:r>
        <w:t>ла</w:t>
      </w:r>
      <w:r w:rsidR="00B3368C">
        <w:t xml:space="preserve"> голос</w:t>
      </w:r>
      <w:r>
        <w:t>:</w:t>
      </w:r>
    </w:p>
    <w:p w:rsidR="00B3368C" w:rsidRDefault="00B3368C" w:rsidP="00B3368C">
      <w:r>
        <w:t xml:space="preserve">- Я встречала пару </w:t>
      </w:r>
      <w:proofErr w:type="spellStart"/>
      <w:r>
        <w:t>аргониан</w:t>
      </w:r>
      <w:proofErr w:type="spellEnd"/>
      <w:r>
        <w:t xml:space="preserve">, </w:t>
      </w:r>
      <w:proofErr w:type="gramStart"/>
      <w:r>
        <w:t>которые</w:t>
      </w:r>
      <w:proofErr w:type="gramEnd"/>
      <w:r>
        <w:t xml:space="preserve"> слишком бурно реагируют на упоминание об их прошлом рабстве</w:t>
      </w:r>
      <w:r w:rsidR="002A40A2">
        <w:t>.</w:t>
      </w:r>
    </w:p>
    <w:p w:rsidR="002A40A2" w:rsidRDefault="002A40A2" w:rsidP="002A40A2">
      <w:r>
        <w:t xml:space="preserve">- Сие понятно, но неверно. Бередить раны прошлого неразумно, особенно во время войны. Такой войны. – Изрек </w:t>
      </w:r>
      <w:proofErr w:type="spellStart"/>
      <w:r>
        <w:t>Сульпиций</w:t>
      </w:r>
      <w:proofErr w:type="spellEnd"/>
      <w:r>
        <w:t>, со стуком положив ложку на деревянную столешницу.</w:t>
      </w:r>
    </w:p>
    <w:p w:rsidR="002A40A2" w:rsidRDefault="002A40A2" w:rsidP="00B3368C"/>
    <w:p w:rsidR="00B3368C" w:rsidRDefault="00037F2D" w:rsidP="00B3368C">
      <w:proofErr w:type="gramStart"/>
      <w:r>
        <w:t>Подошедшие</w:t>
      </w:r>
      <w:proofErr w:type="gramEnd"/>
      <w:r>
        <w:t xml:space="preserve"> к столу </w:t>
      </w:r>
      <w:proofErr w:type="spellStart"/>
      <w:r>
        <w:t>альтмер</w:t>
      </w:r>
      <w:proofErr w:type="spellEnd"/>
      <w:r>
        <w:t xml:space="preserve"> и следующий за ним второй мужчина поставили на стол принесенную с собой еду и разместились на свободных стульях. Видимо, оба они хорошо расслышали последние фразы разговора. По крайней мере, высокий эльф, так как по его лицу было заметно, что он </w:t>
      </w:r>
      <w:r w:rsidR="00B3368C">
        <w:t>явно заинтересова</w:t>
      </w:r>
      <w:r>
        <w:t>лся</w:t>
      </w:r>
      <w:r w:rsidR="00B3368C">
        <w:t xml:space="preserve"> темой беседы</w:t>
      </w:r>
      <w:r>
        <w:t>.</w:t>
      </w:r>
      <w:r w:rsidR="00B000DE">
        <w:t xml:space="preserve"> Что же касается </w:t>
      </w:r>
      <w:proofErr w:type="spellStart"/>
      <w:r w:rsidR="00B000DE">
        <w:t>данмерки</w:t>
      </w:r>
      <w:proofErr w:type="spellEnd"/>
      <w:r w:rsidR="00B000DE">
        <w:t>, то с</w:t>
      </w:r>
      <w:r w:rsidR="00B3368C">
        <w:t>лова</w:t>
      </w:r>
      <w:r w:rsidR="00B000DE">
        <w:t>, произносимые</w:t>
      </w:r>
      <w:r w:rsidR="00B3368C">
        <w:t xml:space="preserve"> жрец</w:t>
      </w:r>
      <w:r w:rsidR="00B000DE">
        <w:t>ом</w:t>
      </w:r>
      <w:r w:rsidR="00B3368C">
        <w:t xml:space="preserve"> и девиц</w:t>
      </w:r>
      <w:r w:rsidR="00B000DE">
        <w:t>ей</w:t>
      </w:r>
      <w:r w:rsidR="00B3368C">
        <w:t xml:space="preserve"> журчащим ручейком тек</w:t>
      </w:r>
      <w:r w:rsidR="00B000DE">
        <w:t>ли сквозь ее</w:t>
      </w:r>
      <w:r w:rsidR="00B3368C">
        <w:t xml:space="preserve"> сознание, не остав</w:t>
      </w:r>
      <w:r w:rsidR="00E46444">
        <w:t>ляя</w:t>
      </w:r>
      <w:r w:rsidR="00B3368C">
        <w:t xml:space="preserve"> там никаких следов.</w:t>
      </w:r>
    </w:p>
    <w:p w:rsidR="00B3368C" w:rsidRDefault="00E46444" w:rsidP="00B3368C">
      <w:r>
        <w:t>-</w:t>
      </w:r>
      <w:r w:rsidR="00B3368C">
        <w:t xml:space="preserve"> Я удивлена, что вас пропустили в город. </w:t>
      </w:r>
      <w:r w:rsidR="00A95CC9">
        <w:t>–</w:t>
      </w:r>
      <w:r>
        <w:t xml:space="preserve"> </w:t>
      </w:r>
      <w:r w:rsidR="00A95CC9">
        <w:t xml:space="preserve">Продолжала меж тем </w:t>
      </w:r>
      <w:proofErr w:type="spellStart"/>
      <w:r w:rsidR="00A95CC9">
        <w:t>нордка</w:t>
      </w:r>
      <w:proofErr w:type="spellEnd"/>
      <w:r w:rsidR="00A95CC9">
        <w:t>. -</w:t>
      </w:r>
      <w:r w:rsidR="00B3368C">
        <w:t xml:space="preserve"> Стража в канун торжества особенно усердно проверяет входящих. Видимо</w:t>
      </w:r>
      <w:r w:rsidR="00A95CC9">
        <w:t>,</w:t>
      </w:r>
      <w:r w:rsidR="00B3368C">
        <w:t xml:space="preserve"> ваш статус служителя Мары многое значит</w:t>
      </w:r>
      <w:r w:rsidR="00A95CC9">
        <w:t>.</w:t>
      </w:r>
    </w:p>
    <w:p w:rsidR="00B3368C" w:rsidRDefault="00A95CC9" w:rsidP="00B3368C">
      <w:r>
        <w:t xml:space="preserve">- </w:t>
      </w:r>
      <w:r w:rsidR="00B3368C">
        <w:t>А что со мной</w:t>
      </w:r>
      <w:r>
        <w:t xml:space="preserve"> не так</w:t>
      </w:r>
      <w:r w:rsidR="00B3368C">
        <w:t xml:space="preserve">, милая </w:t>
      </w:r>
      <w:proofErr w:type="spellStart"/>
      <w:r>
        <w:t>Хейдрун</w:t>
      </w:r>
      <w:proofErr w:type="spellEnd"/>
      <w:r w:rsidR="00B3368C">
        <w:t>?</w:t>
      </w:r>
      <w:r>
        <w:t xml:space="preserve"> – Удивился </w:t>
      </w:r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>.</w:t>
      </w:r>
    </w:p>
    <w:p w:rsidR="00A95CC9" w:rsidRDefault="00C92B7F" w:rsidP="00A95CC9">
      <w:r>
        <w:t>-</w:t>
      </w:r>
      <w:r w:rsidR="00A95CC9">
        <w:t xml:space="preserve"> Всё же вы оттуда</w:t>
      </w:r>
      <w:r>
        <w:t xml:space="preserve">, </w:t>
      </w:r>
      <w:r w:rsidR="00A95CC9">
        <w:t xml:space="preserve">из </w:t>
      </w:r>
      <w:proofErr w:type="spellStart"/>
      <w:r w:rsidR="00A95CC9">
        <w:t>Даггерфола</w:t>
      </w:r>
      <w:proofErr w:type="spellEnd"/>
      <w:r w:rsidR="00A95CC9">
        <w:t>. Вас легко могли принять за шпиона</w:t>
      </w:r>
      <w:r>
        <w:t xml:space="preserve">. – Неожиданно заявила </w:t>
      </w:r>
      <w:proofErr w:type="spellStart"/>
      <w:r>
        <w:t>Хейдрун</w:t>
      </w:r>
      <w:proofErr w:type="spellEnd"/>
      <w:r>
        <w:t xml:space="preserve">, во все </w:t>
      </w:r>
      <w:proofErr w:type="gramStart"/>
      <w:r>
        <w:t>глаза</w:t>
      </w:r>
      <w:proofErr w:type="gramEnd"/>
      <w:r>
        <w:t xml:space="preserve"> таращась на жреца.</w:t>
      </w:r>
    </w:p>
    <w:p w:rsidR="00A95CC9" w:rsidRDefault="00C92B7F" w:rsidP="00A95CC9">
      <w:r>
        <w:t>-</w:t>
      </w:r>
      <w:r w:rsidR="00A95CC9">
        <w:t xml:space="preserve"> Ах, это? </w:t>
      </w:r>
      <w:r>
        <w:t>– рассмеялся имперец, - о</w:t>
      </w:r>
      <w:r w:rsidR="00A95CC9">
        <w:t>, нет</w:t>
      </w:r>
      <w:r>
        <w:t xml:space="preserve">, </w:t>
      </w:r>
      <w:r w:rsidR="00A95CC9">
        <w:t xml:space="preserve">нет. Смею надеяться, имя </w:t>
      </w:r>
      <w:proofErr w:type="spellStart"/>
      <w:r w:rsidR="00A95CC9">
        <w:t>Сульпиция</w:t>
      </w:r>
      <w:proofErr w:type="spellEnd"/>
      <w:r w:rsidR="00A95CC9">
        <w:t xml:space="preserve"> из </w:t>
      </w:r>
      <w:proofErr w:type="spellStart"/>
      <w:r w:rsidR="00A95CC9">
        <w:t>Альдкрофта</w:t>
      </w:r>
      <w:proofErr w:type="spellEnd"/>
      <w:r w:rsidR="00A95CC9">
        <w:t>, коего некоторые невежи именуют святым</w:t>
      </w:r>
      <w:r>
        <w:t xml:space="preserve">, – жрец </w:t>
      </w:r>
      <w:r w:rsidR="00A95CC9">
        <w:t>потупился</w:t>
      </w:r>
      <w:r>
        <w:t>, -</w:t>
      </w:r>
      <w:r w:rsidR="00A95CC9">
        <w:t xml:space="preserve"> известно и в вашем славном городе. Опять же</w:t>
      </w:r>
      <w:r>
        <w:t>, я имею надежные рек</w:t>
      </w:r>
      <w:r w:rsidR="00A95CC9">
        <w:t>омендации Гильдии магов.</w:t>
      </w:r>
    </w:p>
    <w:p w:rsidR="00C92B7F" w:rsidRDefault="00C92B7F" w:rsidP="00A95CC9">
      <w:proofErr w:type="spellStart"/>
      <w:r>
        <w:t>Нордка</w:t>
      </w:r>
      <w:proofErr w:type="spellEnd"/>
      <w:r>
        <w:t xml:space="preserve"> </w:t>
      </w:r>
      <w:proofErr w:type="spellStart"/>
      <w:r w:rsidR="00A95CC9">
        <w:t>завороженно</w:t>
      </w:r>
      <w:proofErr w:type="spellEnd"/>
      <w:r w:rsidR="00A95CC9">
        <w:t xml:space="preserve"> </w:t>
      </w:r>
      <w:r>
        <w:t>продолжает смотреть</w:t>
      </w:r>
      <w:r w:rsidR="00A95CC9">
        <w:t xml:space="preserve"> на жреца</w:t>
      </w:r>
      <w:r>
        <w:t>.</w:t>
      </w:r>
    </w:p>
    <w:p w:rsidR="00A95CC9" w:rsidRDefault="00C92B7F" w:rsidP="00A95CC9">
      <w:r>
        <w:t>- Ой…. А</w:t>
      </w:r>
      <w:r w:rsidR="00A95CC9">
        <w:t xml:space="preserve"> я и не знала, что со мной за столом сидит настоящая знаменитость!</w:t>
      </w:r>
      <w:r>
        <w:t xml:space="preserve"> Хотела бы и я когда-нибудь суметь рассказать о себе что-то захватывающее.</w:t>
      </w:r>
    </w:p>
    <w:p w:rsidR="00C92B7F" w:rsidRDefault="00C92B7F" w:rsidP="00A95CC9">
      <w:proofErr w:type="spellStart"/>
      <w:r>
        <w:t>Сульпиций</w:t>
      </w:r>
      <w:proofErr w:type="spellEnd"/>
      <w:r>
        <w:t xml:space="preserve"> смутился еще больше.</w:t>
      </w:r>
    </w:p>
    <w:p w:rsidR="00A95CC9" w:rsidRDefault="00C92B7F" w:rsidP="00A95CC9">
      <w:r>
        <w:t xml:space="preserve">- </w:t>
      </w:r>
      <w:r w:rsidR="00A95CC9">
        <w:t>Ох, я так нескромно говорю про себя. Маленькая слабость, извинительная, но весьма досадная.</w:t>
      </w:r>
    </w:p>
    <w:p w:rsidR="00A95CC9" w:rsidRDefault="00A95CC9" w:rsidP="00B3368C"/>
    <w:p w:rsidR="00A95CC9" w:rsidRDefault="00C92B7F" w:rsidP="00B3368C">
      <w:r>
        <w:t xml:space="preserve">В этот момент в разговор вступил второй мужчина, вошедший в таверну вслед за </w:t>
      </w:r>
      <w:proofErr w:type="spellStart"/>
      <w:r>
        <w:t>альтмером</w:t>
      </w:r>
      <w:proofErr w:type="spellEnd"/>
      <w:r w:rsidR="00A95CC9">
        <w:t>:</w:t>
      </w:r>
    </w:p>
    <w:p w:rsidR="00B3368C" w:rsidRDefault="00A95CC9" w:rsidP="00B3368C">
      <w:r>
        <w:t>-</w:t>
      </w:r>
      <w:r w:rsidR="00B3368C">
        <w:t xml:space="preserve"> Прошу прощения</w:t>
      </w:r>
      <w:r>
        <w:t xml:space="preserve">, - </w:t>
      </w:r>
      <w:r w:rsidR="00B3368C">
        <w:t>обра</w:t>
      </w:r>
      <w:r>
        <w:t>тил</w:t>
      </w:r>
      <w:r w:rsidR="00B3368C">
        <w:t xml:space="preserve">ся </w:t>
      </w:r>
      <w:r>
        <w:t xml:space="preserve">он </w:t>
      </w:r>
      <w:r w:rsidR="00B3368C">
        <w:t xml:space="preserve">к </w:t>
      </w:r>
      <w:proofErr w:type="gramStart"/>
      <w:r w:rsidR="00C92B7F">
        <w:t>беседующим</w:t>
      </w:r>
      <w:proofErr w:type="gramEnd"/>
      <w:r>
        <w:t>. -</w:t>
      </w:r>
      <w:r w:rsidR="00B3368C">
        <w:t xml:space="preserve"> Я в этом городе первый раз, вы не могли бы подсказать</w:t>
      </w:r>
      <w:r w:rsidR="00C92B7F">
        <w:t>,</w:t>
      </w:r>
      <w:r w:rsidR="00B3368C">
        <w:t xml:space="preserve"> где я могу найти кузнеца, способного быстро починить мой меч?</w:t>
      </w:r>
    </w:p>
    <w:p w:rsidR="0058421C" w:rsidRDefault="00F94676" w:rsidP="00B3368C">
      <w:r w:rsidRPr="00045A6C">
        <w:lastRenderedPageBreak/>
        <w:t xml:space="preserve">- Как выйдете из таверны, спуститесь по ступенькам. Там рядом, справа, кузнечная лавка. </w:t>
      </w:r>
      <w:r w:rsidR="005A15D1">
        <w:t xml:space="preserve">Видела, когда шла сюда </w:t>
      </w:r>
      <w:r w:rsidRPr="00045A6C">
        <w:t xml:space="preserve">– </w:t>
      </w:r>
      <w:r w:rsidR="0058421C">
        <w:t>Довольно резко</w:t>
      </w:r>
      <w:r w:rsidRPr="00045A6C">
        <w:t xml:space="preserve"> </w:t>
      </w:r>
      <w:r w:rsidR="0058421C">
        <w:t xml:space="preserve">ответила </w:t>
      </w:r>
      <w:proofErr w:type="spellStart"/>
      <w:r w:rsidR="0058421C">
        <w:t>данмерка</w:t>
      </w:r>
      <w:proofErr w:type="spellEnd"/>
      <w:r w:rsidR="0058421C">
        <w:t>.</w:t>
      </w:r>
    </w:p>
    <w:p w:rsidR="003966BF" w:rsidRPr="00CC4480" w:rsidRDefault="003966BF" w:rsidP="00B3368C">
      <w:r>
        <w:t xml:space="preserve">- Благодарю вас, </w:t>
      </w:r>
      <w:r w:rsidRPr="00AC0AF5">
        <w:t xml:space="preserve">– </w:t>
      </w:r>
      <w:r>
        <w:t>мужчина огляделся по сторонам. - Многовато здесь народу</w:t>
      </w:r>
      <w:r w:rsidR="00CC4480">
        <w:t>…</w:t>
      </w:r>
    </w:p>
    <w:p w:rsidR="00F94676" w:rsidRDefault="00CC4480" w:rsidP="00B3368C">
      <w:proofErr w:type="gramStart"/>
      <w:r>
        <w:t>И</w:t>
      </w:r>
      <w:proofErr w:type="gramEnd"/>
      <w:r>
        <w:t xml:space="preserve"> правда, народу было много, в воздухе висел гул голосов. </w:t>
      </w:r>
      <w:r w:rsidR="003966BF">
        <w:t>У</w:t>
      </w:r>
      <w:r w:rsidR="003966BF" w:rsidRPr="00045A6C">
        <w:t xml:space="preserve">сталые ноги </w:t>
      </w:r>
      <w:r>
        <w:t xml:space="preserve">женщины </w:t>
      </w:r>
      <w:r w:rsidR="003966BF" w:rsidRPr="00045A6C">
        <w:t>гудели, от тепла разморило</w:t>
      </w:r>
      <w:r w:rsidR="003966BF">
        <w:t>,</w:t>
      </w:r>
      <w:r w:rsidR="003966BF" w:rsidRPr="00045A6C">
        <w:t xml:space="preserve"> и</w:t>
      </w:r>
      <w:r w:rsidR="003966BF">
        <w:t xml:space="preserve"> Рене</w:t>
      </w:r>
      <w:r w:rsidR="003966BF" w:rsidRPr="00045A6C">
        <w:t xml:space="preserve"> все сильнее хотелось прилечь. </w:t>
      </w:r>
      <w:r w:rsidR="003966BF">
        <w:t>Б</w:t>
      </w:r>
      <w:r w:rsidR="00F94676" w:rsidRPr="00045A6C">
        <w:t>ессмысленный разговор начал раздражать</w:t>
      </w:r>
      <w:r w:rsidR="003966BF">
        <w:t xml:space="preserve">, </w:t>
      </w:r>
      <w:r>
        <w:t>и к горлу подступила тошнота</w:t>
      </w:r>
      <w:r w:rsidR="00F94676" w:rsidRPr="00045A6C">
        <w:t>.</w:t>
      </w:r>
      <w:r w:rsidR="0035181E" w:rsidRPr="00045A6C">
        <w:t xml:space="preserve"> </w:t>
      </w:r>
      <w:proofErr w:type="spellStart"/>
      <w:r w:rsidR="00D73B42">
        <w:t>Данмерка</w:t>
      </w:r>
      <w:proofErr w:type="spellEnd"/>
      <w:r w:rsidR="00D73B42">
        <w:t xml:space="preserve"> </w:t>
      </w:r>
      <w:proofErr w:type="gramStart"/>
      <w:r w:rsidR="00D73B42">
        <w:t>скрючилась</w:t>
      </w:r>
      <w:proofErr w:type="gramEnd"/>
      <w:r w:rsidR="00D73B42">
        <w:t>, закрыла лицо ладонями</w:t>
      </w:r>
      <w:r w:rsidR="00F5752D">
        <w:t xml:space="preserve"> и </w:t>
      </w:r>
      <w:r w:rsidR="00045A6C">
        <w:t>глухо</w:t>
      </w:r>
      <w:r w:rsidR="00F5752D">
        <w:t xml:space="preserve"> </w:t>
      </w:r>
      <w:r w:rsidR="00E70719">
        <w:t>простонала</w:t>
      </w:r>
      <w:r w:rsidR="00F5752D">
        <w:t>:</w:t>
      </w:r>
    </w:p>
    <w:p w:rsidR="00874B80" w:rsidRDefault="00B3368C" w:rsidP="00874B80">
      <w:r>
        <w:t>- Когда же все это закончится? Как я устала</w:t>
      </w:r>
      <w:r w:rsidR="00E70719">
        <w:t>!</w:t>
      </w:r>
      <w:r>
        <w:t>..</w:t>
      </w:r>
      <w:r w:rsidR="00A43781">
        <w:t xml:space="preserve"> - О</w:t>
      </w:r>
      <w:r w:rsidR="008A34C6">
        <w:t xml:space="preserve">на </w:t>
      </w:r>
      <w:r w:rsidR="00874B80">
        <w:t xml:space="preserve">тяжело </w:t>
      </w:r>
      <w:r w:rsidR="008A34C6">
        <w:t>задышала</w:t>
      </w:r>
      <w:r w:rsidR="00874B80">
        <w:t xml:space="preserve"> и</w:t>
      </w:r>
      <w:r w:rsidR="006718D5">
        <w:t xml:space="preserve"> </w:t>
      </w:r>
      <w:r w:rsidR="00B4483B">
        <w:t xml:space="preserve">судорожно </w:t>
      </w:r>
      <w:r w:rsidR="00874B80">
        <w:t>всхлип</w:t>
      </w:r>
      <w:r w:rsidR="00B4483B">
        <w:t>нула</w:t>
      </w:r>
      <w:r w:rsidR="00874B80">
        <w:t>.</w:t>
      </w:r>
    </w:p>
    <w:p w:rsidR="002D0D28" w:rsidRDefault="00874B80" w:rsidP="00B3368C">
      <w:proofErr w:type="spellStart"/>
      <w:r>
        <w:t>Хейдрун</w:t>
      </w:r>
      <w:proofErr w:type="spellEnd"/>
      <w:r>
        <w:t xml:space="preserve"> </w:t>
      </w:r>
      <w:r w:rsidR="002D0D28">
        <w:t xml:space="preserve">обеспокоенно </w:t>
      </w:r>
      <w:r>
        <w:t>уставилась</w:t>
      </w:r>
      <w:r w:rsidR="00B3368C">
        <w:t xml:space="preserve"> на </w:t>
      </w:r>
      <w:proofErr w:type="spellStart"/>
      <w:r>
        <w:t>данмерку</w:t>
      </w:r>
      <w:proofErr w:type="spellEnd"/>
      <w:r w:rsidR="002D0D28">
        <w:t>:</w:t>
      </w:r>
    </w:p>
    <w:p w:rsidR="00B3368C" w:rsidRDefault="002D0D28" w:rsidP="00B3368C">
      <w:r>
        <w:t>-</w:t>
      </w:r>
      <w:r w:rsidR="00B3368C">
        <w:t xml:space="preserve"> </w:t>
      </w:r>
      <w:r>
        <w:t>М</w:t>
      </w:r>
      <w:r w:rsidR="00B3368C">
        <w:t>ожет</w:t>
      </w:r>
      <w:r>
        <w:t>,</w:t>
      </w:r>
      <w:r w:rsidR="00B3368C">
        <w:t xml:space="preserve"> это не мое дело, но с вами все хорошо?</w:t>
      </w:r>
    </w:p>
    <w:p w:rsidR="005E2D05" w:rsidRPr="005E2D05" w:rsidRDefault="005E2D05" w:rsidP="00B3368C">
      <w:proofErr w:type="spellStart"/>
      <w:r w:rsidRPr="005E2D05">
        <w:t>Рена</w:t>
      </w:r>
      <w:proofErr w:type="spellEnd"/>
      <w:r w:rsidRPr="005E2D05">
        <w:t xml:space="preserve"> взяла себя в руки и заглушила рвущиеся наружу рыдания.</w:t>
      </w:r>
    </w:p>
    <w:p w:rsidR="00B3368C" w:rsidRPr="00D373DC" w:rsidRDefault="005E2D05" w:rsidP="00B3368C">
      <w:r w:rsidRPr="00D373DC">
        <w:t>-</w:t>
      </w:r>
      <w:r w:rsidR="00B3368C" w:rsidRPr="00D373DC">
        <w:t xml:space="preserve"> А? Это </w:t>
      </w:r>
      <w:r w:rsidRPr="00D373DC">
        <w:t xml:space="preserve">вы </w:t>
      </w:r>
      <w:r w:rsidR="00B3368C" w:rsidRPr="00D373DC">
        <w:t>мне? Д</w:t>
      </w:r>
      <w:r w:rsidRPr="00D373DC">
        <w:t>а</w:t>
      </w:r>
      <w:r w:rsidR="00B3368C" w:rsidRPr="00D373DC">
        <w:t>-да, все нормально, скоро пройдет</w:t>
      </w:r>
      <w:r w:rsidRPr="00D373DC">
        <w:t>…</w:t>
      </w:r>
    </w:p>
    <w:p w:rsidR="00D373DC" w:rsidRDefault="00D373DC" w:rsidP="00D373DC">
      <w:r>
        <w:t>- Д</w:t>
      </w:r>
      <w:r w:rsidR="00B3368C">
        <w:t>очь моя, может</w:t>
      </w:r>
      <w:r w:rsidR="00A11DE4">
        <w:t>,</w:t>
      </w:r>
      <w:r w:rsidR="00B3368C">
        <w:t xml:space="preserve"> я могу помочь тебе, милостью Мары?</w:t>
      </w:r>
      <w:r>
        <w:t xml:space="preserve"> – </w:t>
      </w:r>
      <w:proofErr w:type="spellStart"/>
      <w:r>
        <w:t>Сульпиций</w:t>
      </w:r>
      <w:proofErr w:type="spellEnd"/>
      <w:r>
        <w:t xml:space="preserve"> обеспокоенно </w:t>
      </w:r>
      <w:r w:rsidR="00382003">
        <w:t xml:space="preserve">поглядел на </w:t>
      </w:r>
      <w:proofErr w:type="spellStart"/>
      <w:r w:rsidR="00382003">
        <w:t>данмерку</w:t>
      </w:r>
      <w:proofErr w:type="spellEnd"/>
      <w:r>
        <w:t xml:space="preserve"> </w:t>
      </w:r>
      <w:r w:rsidR="00382003">
        <w:t xml:space="preserve">и начал рыться в карманах мантии, доставая крохотные цветные пузырьки. </w:t>
      </w:r>
      <w:proofErr w:type="spellStart"/>
      <w:r>
        <w:t>Рена</w:t>
      </w:r>
      <w:proofErr w:type="spellEnd"/>
      <w:r>
        <w:t xml:space="preserve"> упрямо задрала </w:t>
      </w:r>
      <w:r w:rsidR="00B3368C">
        <w:t>подбородок</w:t>
      </w:r>
      <w:r>
        <w:t>:</w:t>
      </w:r>
    </w:p>
    <w:p w:rsidR="00B3368C" w:rsidRDefault="00B3368C" w:rsidP="00D373DC">
      <w:r>
        <w:t xml:space="preserve">- Благодарю вас. Уже все в порядке, уже... </w:t>
      </w:r>
      <w:r w:rsidR="00763E93">
        <w:t>–</w:t>
      </w:r>
      <w:r w:rsidR="00382003">
        <w:t xml:space="preserve"> </w:t>
      </w:r>
      <w:r w:rsidR="00763E93">
        <w:t xml:space="preserve">новый приступ тошноты накатил при виде танцующего у очага ящера. Захотелось немедленно сменить место, </w:t>
      </w:r>
      <w:r w:rsidR="00312087">
        <w:t xml:space="preserve">поэтому </w:t>
      </w:r>
      <w:proofErr w:type="spellStart"/>
      <w:r w:rsidR="00312087">
        <w:t>Рена</w:t>
      </w:r>
      <w:proofErr w:type="spellEnd"/>
      <w:r w:rsidR="00312087">
        <w:t xml:space="preserve"> поднялась, и, прихватив с собой кружку, направилась к стойке</w:t>
      </w:r>
      <w:r w:rsidR="00763E93">
        <w:t>.</w:t>
      </w:r>
      <w:r w:rsidR="00312087">
        <w:t xml:space="preserve"> Опустошив свой бокал, в сторону стойки пошагал и </w:t>
      </w:r>
      <w:proofErr w:type="spellStart"/>
      <w:r w:rsidR="00312087">
        <w:t>альтмер</w:t>
      </w:r>
      <w:proofErr w:type="spellEnd"/>
      <w:r w:rsidR="00312087">
        <w:t xml:space="preserve"> с бородкой.</w:t>
      </w:r>
    </w:p>
    <w:p w:rsidR="00DE0EF9" w:rsidRDefault="00312087" w:rsidP="00DE0EF9">
      <w:r>
        <w:t xml:space="preserve">Воспользовавшись тем, что молодая женщина отошла и не слышит, </w:t>
      </w:r>
      <w:proofErr w:type="spellStart"/>
      <w:r w:rsidR="00DE0EF9">
        <w:t>Хейдрун</w:t>
      </w:r>
      <w:proofErr w:type="spellEnd"/>
      <w:r w:rsidR="00DE0EF9">
        <w:t>, хихикну</w:t>
      </w:r>
      <w:r>
        <w:t>ла и заметила</w:t>
      </w:r>
      <w:r w:rsidR="00DE0EF9">
        <w:t>:</w:t>
      </w:r>
    </w:p>
    <w:p w:rsidR="00DE0EF9" w:rsidRDefault="00DE0EF9" w:rsidP="00DE0EF9">
      <w:r>
        <w:t xml:space="preserve">- Мне кажется, у </w:t>
      </w:r>
      <w:proofErr w:type="spellStart"/>
      <w:r>
        <w:t>Рены</w:t>
      </w:r>
      <w:proofErr w:type="spellEnd"/>
      <w:r>
        <w:t xml:space="preserve"> непереносимость по отношению к </w:t>
      </w:r>
      <w:proofErr w:type="spellStart"/>
      <w:r>
        <w:t>аргонианам</w:t>
      </w:r>
      <w:proofErr w:type="spellEnd"/>
      <w:r>
        <w:t>!</w:t>
      </w:r>
    </w:p>
    <w:p w:rsidR="00E101EE" w:rsidRDefault="00E101EE" w:rsidP="00E101EE"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 xml:space="preserve"> покачал головой:</w:t>
      </w:r>
    </w:p>
    <w:p w:rsidR="00E101EE" w:rsidRDefault="00E101EE" w:rsidP="00E101EE">
      <w:r>
        <w:t xml:space="preserve">- Ох, недостойно так говорить, милая </w:t>
      </w:r>
      <w:proofErr w:type="spellStart"/>
      <w:r>
        <w:t>Хейдрун</w:t>
      </w:r>
      <w:proofErr w:type="spellEnd"/>
      <w:r>
        <w:t xml:space="preserve">. Все мы сотворены равными. К чему </w:t>
      </w:r>
      <w:proofErr w:type="gramStart"/>
      <w:r>
        <w:t>злорадство</w:t>
      </w:r>
      <w:proofErr w:type="gramEnd"/>
      <w:r>
        <w:t xml:space="preserve"> сие?</w:t>
      </w:r>
    </w:p>
    <w:p w:rsidR="00185693" w:rsidRDefault="00185693" w:rsidP="00185693">
      <w:proofErr w:type="spellStart"/>
      <w:r>
        <w:t>Нордка</w:t>
      </w:r>
      <w:proofErr w:type="spellEnd"/>
      <w:r>
        <w:t xml:space="preserve"> спохватилась, </w:t>
      </w:r>
      <w:proofErr w:type="gramStart"/>
      <w:r>
        <w:t>и</w:t>
      </w:r>
      <w:proofErr w:type="gramEnd"/>
      <w:r>
        <w:t xml:space="preserve"> потупив взор, прошептала еще тише:</w:t>
      </w:r>
    </w:p>
    <w:p w:rsidR="00185693" w:rsidRDefault="00185693" w:rsidP="00185693">
      <w:r>
        <w:t>- Не злорадство это... Странная она какая-то, от помощи отказалась…</w:t>
      </w:r>
    </w:p>
    <w:p w:rsidR="00AC52AD" w:rsidRDefault="00AC52AD" w:rsidP="008425D7"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 xml:space="preserve"> в</w:t>
      </w:r>
      <w:r w:rsidR="008425D7">
        <w:t>здохну</w:t>
      </w:r>
      <w:r>
        <w:t>л.</w:t>
      </w:r>
    </w:p>
    <w:p w:rsidR="008425D7" w:rsidRDefault="00AC52AD" w:rsidP="008425D7">
      <w:r>
        <w:t xml:space="preserve">- </w:t>
      </w:r>
      <w:r w:rsidR="008425D7">
        <w:t xml:space="preserve">Святой </w:t>
      </w:r>
      <w:proofErr w:type="spellStart"/>
      <w:r w:rsidR="008425D7">
        <w:t>Велоти</w:t>
      </w:r>
      <w:proofErr w:type="spellEnd"/>
      <w:r w:rsidR="008425D7">
        <w:t xml:space="preserve"> увел свой народ к лучшей доле. И, возможно, был абсолютно прав. Н</w:t>
      </w:r>
      <w:r>
        <w:t>о</w:t>
      </w:r>
      <w:r w:rsidR="008425D7">
        <w:t xml:space="preserve"> жизнь нелегка, знаете</w:t>
      </w:r>
      <w:r>
        <w:t xml:space="preserve"> </w:t>
      </w:r>
      <w:r w:rsidR="008425D7">
        <w:t xml:space="preserve">ли. И </w:t>
      </w:r>
      <w:proofErr w:type="spellStart"/>
      <w:r w:rsidR="008425D7">
        <w:t>данмеры</w:t>
      </w:r>
      <w:proofErr w:type="spellEnd"/>
      <w:r w:rsidR="008425D7">
        <w:t xml:space="preserve"> стали теми, кем стали. </w:t>
      </w:r>
      <w:proofErr w:type="gramStart"/>
      <w:r w:rsidR="008425D7">
        <w:t>Увы</w:t>
      </w:r>
      <w:proofErr w:type="gramEnd"/>
      <w:r w:rsidR="008425D7">
        <w:t xml:space="preserve"> для других рас и народов</w:t>
      </w:r>
      <w:r>
        <w:t>,</w:t>
      </w:r>
      <w:r w:rsidR="008425D7">
        <w:t xml:space="preserve"> и к счастью для своей судьбы. Упорство и твердость духа стали исконными чертами </w:t>
      </w:r>
      <w:proofErr w:type="spellStart"/>
      <w:r w:rsidR="008425D7">
        <w:t>данмеров</w:t>
      </w:r>
      <w:proofErr w:type="spellEnd"/>
      <w:r w:rsidR="008425D7">
        <w:t>. Потому и не пр</w:t>
      </w:r>
      <w:r>
        <w:t>инимают оные помощи от чужаков.</w:t>
      </w:r>
    </w:p>
    <w:p w:rsidR="00750556" w:rsidRDefault="00750556" w:rsidP="008425D7">
      <w:proofErr w:type="spellStart"/>
      <w:r>
        <w:t>Хейдрун</w:t>
      </w:r>
      <w:proofErr w:type="spellEnd"/>
      <w:r>
        <w:t xml:space="preserve"> </w:t>
      </w:r>
      <w:r w:rsidR="008425D7">
        <w:t>задум</w:t>
      </w:r>
      <w:r>
        <w:t>алась над словами жреца.</w:t>
      </w:r>
    </w:p>
    <w:p w:rsidR="008425D7" w:rsidRDefault="00750556" w:rsidP="008425D7">
      <w:r>
        <w:lastRenderedPageBreak/>
        <w:t>-</w:t>
      </w:r>
      <w:r w:rsidR="008425D7">
        <w:t xml:space="preserve"> Я всегда считала, что надо помогать и не отказываться от помощи других. Неважно</w:t>
      </w:r>
      <w:r>
        <w:t>, кто ты и какая нужна помощь….</w:t>
      </w:r>
    </w:p>
    <w:p w:rsidR="00DE0EF9" w:rsidRPr="006267C1" w:rsidRDefault="00DE0EF9" w:rsidP="00DE0EF9">
      <w:pPr>
        <w:rPr>
          <w:lang w:val="en-US"/>
        </w:rPr>
      </w:pPr>
    </w:p>
    <w:p w:rsidR="00B3368C" w:rsidRDefault="00312087" w:rsidP="00B3368C">
      <w:r>
        <w:t xml:space="preserve">Тем временем </w:t>
      </w:r>
      <w:proofErr w:type="spellStart"/>
      <w:r>
        <w:t>данмерка</w:t>
      </w:r>
      <w:proofErr w:type="spellEnd"/>
      <w:r>
        <w:t xml:space="preserve"> по</w:t>
      </w:r>
      <w:r w:rsidR="00B3368C">
        <w:t>проси</w:t>
      </w:r>
      <w:r>
        <w:t>ла еще чаю, получила желаемое, и</w:t>
      </w:r>
      <w:r w:rsidR="00B949F8">
        <w:t>, вытерев со щеки нечаянную слезинку, пошла обратно к столу</w:t>
      </w:r>
      <w:r w:rsidR="00195475">
        <w:t xml:space="preserve">. Увидев, что место </w:t>
      </w:r>
      <w:proofErr w:type="spellStart"/>
      <w:r w:rsidR="00195475">
        <w:t>альтмера</w:t>
      </w:r>
      <w:proofErr w:type="spellEnd"/>
      <w:r w:rsidR="00195475">
        <w:t xml:space="preserve"> пустует, торопливо села на его стул - </w:t>
      </w:r>
      <w:r w:rsidR="00B3368C">
        <w:t xml:space="preserve">спиной к </w:t>
      </w:r>
      <w:proofErr w:type="spellStart"/>
      <w:r w:rsidR="00B3368C">
        <w:t>аргонианину</w:t>
      </w:r>
      <w:proofErr w:type="spellEnd"/>
      <w:r w:rsidR="00195475">
        <w:t xml:space="preserve">, - </w:t>
      </w:r>
      <w:r w:rsidR="00B3368C">
        <w:t>и подн</w:t>
      </w:r>
      <w:r w:rsidR="00195475">
        <w:t>есла</w:t>
      </w:r>
      <w:r w:rsidR="00B3368C">
        <w:t xml:space="preserve"> </w:t>
      </w:r>
      <w:r w:rsidR="00195475">
        <w:t>кружку</w:t>
      </w:r>
      <w:r w:rsidR="00B3368C">
        <w:t xml:space="preserve"> к</w:t>
      </w:r>
      <w:r w:rsidR="00195475">
        <w:t xml:space="preserve"> губам</w:t>
      </w:r>
      <w:r w:rsidR="00B3368C">
        <w:t>. С</w:t>
      </w:r>
      <w:r w:rsidR="00195475">
        <w:t>тало с</w:t>
      </w:r>
      <w:r w:rsidR="00B3368C">
        <w:t>лышно, как</w:t>
      </w:r>
      <w:r w:rsidR="00195475">
        <w:t xml:space="preserve"> ее </w:t>
      </w:r>
      <w:r w:rsidR="00B3368C">
        <w:t xml:space="preserve">зубы стучат о край </w:t>
      </w:r>
      <w:r w:rsidR="00195475">
        <w:t>кружки.</w:t>
      </w:r>
    </w:p>
    <w:p w:rsidR="00C42DC5" w:rsidRDefault="00815F0C" w:rsidP="00C42DC5">
      <w:r>
        <w:t>Сидевший по соседству мужчина д</w:t>
      </w:r>
      <w:r w:rsidR="00C42DC5">
        <w:t>ое</w:t>
      </w:r>
      <w:r>
        <w:t>л</w:t>
      </w:r>
      <w:r w:rsidR="00C42DC5">
        <w:t xml:space="preserve"> кусок жареной рыбы, вытер платком рот и блаженно откинулся на спинку стула.</w:t>
      </w:r>
    </w:p>
    <w:p w:rsidR="00B3368C" w:rsidRDefault="00C42DC5" w:rsidP="00B3368C">
      <w:r>
        <w:t xml:space="preserve">- </w:t>
      </w:r>
      <w:r w:rsidR="00B3368C">
        <w:t>Прошу простить мое любопытство</w:t>
      </w:r>
      <w:r w:rsidR="00085245">
        <w:t xml:space="preserve">, обратился он к Рене, - </w:t>
      </w:r>
      <w:r w:rsidR="00B3368C">
        <w:t>но у вас такой расстрое</w:t>
      </w:r>
      <w:r>
        <w:t>н</w:t>
      </w:r>
      <w:r w:rsidR="00B3368C">
        <w:t>ный вид</w:t>
      </w:r>
      <w:r w:rsidR="00FF6673">
        <w:t>!</w:t>
      </w:r>
      <w:r w:rsidR="00085245">
        <w:t xml:space="preserve"> В</w:t>
      </w:r>
      <w:r w:rsidR="00B3368C">
        <w:t>озможно</w:t>
      </w:r>
      <w:r w:rsidR="00085245">
        <w:t>,</w:t>
      </w:r>
      <w:r w:rsidR="00B3368C">
        <w:t xml:space="preserve"> я смогу </w:t>
      </w:r>
      <w:r w:rsidR="00085245">
        <w:t xml:space="preserve">чем-то </w:t>
      </w:r>
      <w:r w:rsidR="00B3368C">
        <w:t>помочь вам?</w:t>
      </w:r>
      <w:r w:rsidR="00085245">
        <w:t xml:space="preserve"> </w:t>
      </w:r>
      <w:proofErr w:type="spellStart"/>
      <w:r w:rsidR="00085245">
        <w:t>Байстрю</w:t>
      </w:r>
      <w:proofErr w:type="spellEnd"/>
      <w:r w:rsidR="00085245">
        <w:t xml:space="preserve"> Ламберт, - кивнул он в знак приветствия.</w:t>
      </w:r>
    </w:p>
    <w:p w:rsidR="00B3368C" w:rsidRDefault="00FF6673" w:rsidP="00B3368C">
      <w:proofErr w:type="spellStart"/>
      <w:r>
        <w:t>Рена</w:t>
      </w:r>
      <w:proofErr w:type="spellEnd"/>
      <w:r>
        <w:t xml:space="preserve"> то</w:t>
      </w:r>
      <w:r w:rsidR="00B3368C">
        <w:t xml:space="preserve">ропливо </w:t>
      </w:r>
      <w:r>
        <w:t>по</w:t>
      </w:r>
      <w:r w:rsidR="00B3368C">
        <w:t>стави</w:t>
      </w:r>
      <w:r>
        <w:t>ла</w:t>
      </w:r>
      <w:r w:rsidR="00B3368C">
        <w:t xml:space="preserve"> стакан на стол и п</w:t>
      </w:r>
      <w:r>
        <w:t>оп</w:t>
      </w:r>
      <w:r w:rsidR="00B3368C">
        <w:t>ыта</w:t>
      </w:r>
      <w:r>
        <w:t>лась</w:t>
      </w:r>
      <w:r w:rsidR="00B3368C">
        <w:t xml:space="preserve"> успокоиться</w:t>
      </w:r>
      <w:r>
        <w:t>.</w:t>
      </w:r>
    </w:p>
    <w:p w:rsidR="00FF6673" w:rsidRDefault="005231E4" w:rsidP="005231E4">
      <w:r>
        <w:t xml:space="preserve">- </w:t>
      </w:r>
      <w:proofErr w:type="spellStart"/>
      <w:proofErr w:type="gramStart"/>
      <w:r>
        <w:t>В-вы</w:t>
      </w:r>
      <w:proofErr w:type="spellEnd"/>
      <w:proofErr w:type="gramEnd"/>
      <w:r>
        <w:t xml:space="preserve">? </w:t>
      </w:r>
      <w:proofErr w:type="spellStart"/>
      <w:r>
        <w:t>П-п-помочь</w:t>
      </w:r>
      <w:proofErr w:type="spellEnd"/>
      <w:proofErr w:type="gramStart"/>
      <w:r>
        <w:t xml:space="preserve">?... </w:t>
      </w:r>
      <w:proofErr w:type="gramEnd"/>
      <w:r>
        <w:t xml:space="preserve">Ах, вы тот, кто ищет кузнецов? Какое у вас странное имя – </w:t>
      </w:r>
      <w:proofErr w:type="spellStart"/>
      <w:r>
        <w:t>Байстрю</w:t>
      </w:r>
      <w:proofErr w:type="spellEnd"/>
      <w:r>
        <w:t xml:space="preserve">, это что-то нездешнее? А меня </w:t>
      </w:r>
      <w:proofErr w:type="spellStart"/>
      <w:r>
        <w:t>Рена</w:t>
      </w:r>
      <w:proofErr w:type="spellEnd"/>
      <w:r>
        <w:t xml:space="preserve"> зовут. </w:t>
      </w:r>
      <w:proofErr w:type="spellStart"/>
      <w:r>
        <w:t>Рена</w:t>
      </w:r>
      <w:proofErr w:type="spellEnd"/>
      <w:r>
        <w:t xml:space="preserve"> </w:t>
      </w:r>
      <w:proofErr w:type="spellStart"/>
      <w:r>
        <w:t>Орети</w:t>
      </w:r>
      <w:proofErr w:type="spellEnd"/>
      <w:r>
        <w:t xml:space="preserve">… </w:t>
      </w:r>
      <w:proofErr w:type="spellStart"/>
      <w:r>
        <w:t>П-простите</w:t>
      </w:r>
      <w:proofErr w:type="spellEnd"/>
      <w:r>
        <w:t>... – женщина судорожно отхлебнула глоток из кружки и закашлялась.</w:t>
      </w:r>
    </w:p>
    <w:p w:rsidR="00FC5C5D" w:rsidRDefault="00AD6CE0" w:rsidP="00FC5C5D">
      <w:r>
        <w:t>-</w:t>
      </w:r>
      <w:r w:rsidR="00FC5C5D">
        <w:t xml:space="preserve"> Да, я не из этих мест</w:t>
      </w:r>
      <w:r>
        <w:t>. - В</w:t>
      </w:r>
      <w:r w:rsidR="00FC5C5D">
        <w:t>спомнив что</w:t>
      </w:r>
      <w:r>
        <w:t>-</w:t>
      </w:r>
      <w:r w:rsidR="00FC5C5D">
        <w:t>то</w:t>
      </w:r>
      <w:r>
        <w:t xml:space="preserve"> свое, </w:t>
      </w:r>
      <w:r w:rsidR="00FC5C5D">
        <w:t>грустно улыбнулся</w:t>
      </w:r>
      <w:r w:rsidR="003A0413">
        <w:t xml:space="preserve"> и пристально посмотрел на </w:t>
      </w:r>
      <w:proofErr w:type="spellStart"/>
      <w:r w:rsidR="003A0413">
        <w:t>данмерку</w:t>
      </w:r>
      <w:proofErr w:type="spellEnd"/>
      <w:r>
        <w:t xml:space="preserve">. - </w:t>
      </w:r>
      <w:r w:rsidR="00FC5C5D">
        <w:t xml:space="preserve">Кузнец подождет. </w:t>
      </w:r>
      <w:r w:rsidR="003A0413">
        <w:t xml:space="preserve">А… </w:t>
      </w:r>
      <w:r w:rsidR="00FC5C5D">
        <w:t>Вас кто</w:t>
      </w:r>
      <w:r w:rsidR="003A0413">
        <w:t>-</w:t>
      </w:r>
      <w:r w:rsidR="00FC5C5D">
        <w:t>то обидел?</w:t>
      </w:r>
    </w:p>
    <w:p w:rsidR="006267C1" w:rsidRPr="006267C1" w:rsidRDefault="004366A4" w:rsidP="006267C1">
      <w:r>
        <w:t>-</w:t>
      </w:r>
      <w:r w:rsidR="006267C1">
        <w:t xml:space="preserve"> Обидел?! </w:t>
      </w:r>
      <w:r>
        <w:t xml:space="preserve">– Неожиданно оскалилась, глаза недобро засверкали. - </w:t>
      </w:r>
      <w:r w:rsidR="006267C1">
        <w:t>Да я е</w:t>
      </w:r>
      <w:r>
        <w:t>е</w:t>
      </w:r>
      <w:r w:rsidR="006267C1">
        <w:t xml:space="preserve"> сама сколько </w:t>
      </w:r>
      <w:proofErr w:type="gramStart"/>
      <w:r w:rsidR="006267C1">
        <w:t>хочешь</w:t>
      </w:r>
      <w:proofErr w:type="gramEnd"/>
      <w:r w:rsidR="006267C1">
        <w:t xml:space="preserve"> обижу!!! </w:t>
      </w:r>
      <w:r>
        <w:t xml:space="preserve">- </w:t>
      </w:r>
      <w:r w:rsidR="006267C1">
        <w:t>Хватает стакан, делает большой глоток и обжигается горячим чаем</w:t>
      </w:r>
      <w:r>
        <w:t>.</w:t>
      </w:r>
      <w:r w:rsidR="00330946">
        <w:t xml:space="preserve"> </w:t>
      </w:r>
      <w:proofErr w:type="spellStart"/>
      <w:r w:rsidR="006267C1">
        <w:t>Фффшшш</w:t>
      </w:r>
      <w:proofErr w:type="spellEnd"/>
      <w:r w:rsidR="006267C1">
        <w:t>... простите, нервы.</w:t>
      </w:r>
      <w:r w:rsidR="00330946">
        <w:t>.</w:t>
      </w:r>
      <w:r w:rsidR="006267C1">
        <w:t>.</w:t>
      </w:r>
    </w:p>
    <w:p w:rsidR="006267C1" w:rsidRDefault="00A8177B" w:rsidP="006267C1">
      <w:proofErr w:type="spellStart"/>
      <w:r>
        <w:t>Хейдрун</w:t>
      </w:r>
      <w:proofErr w:type="spellEnd"/>
      <w:r>
        <w:t xml:space="preserve"> з</w:t>
      </w:r>
      <w:r w:rsidR="006267C1">
        <w:t xml:space="preserve">аинтересованно </w:t>
      </w:r>
      <w:r w:rsidR="0087300B">
        <w:t>повернулась к другой стороне стола</w:t>
      </w:r>
      <w:r w:rsidR="006267C1">
        <w:t xml:space="preserve">, куда отсела </w:t>
      </w:r>
      <w:proofErr w:type="spellStart"/>
      <w:r w:rsidR="006267C1">
        <w:t>Рена</w:t>
      </w:r>
      <w:proofErr w:type="spellEnd"/>
      <w:r w:rsidR="0087300B">
        <w:t>.</w:t>
      </w:r>
    </w:p>
    <w:p w:rsidR="0087300B" w:rsidRDefault="0087300B" w:rsidP="006267C1">
      <w:r>
        <w:t>Мужчина смутился:</w:t>
      </w:r>
    </w:p>
    <w:p w:rsidR="00C70179" w:rsidRDefault="0087300B" w:rsidP="00C70179">
      <w:r>
        <w:t>-</w:t>
      </w:r>
      <w:r w:rsidR="006267C1">
        <w:t xml:space="preserve"> Прошу прощения</w:t>
      </w:r>
      <w:r>
        <w:t xml:space="preserve">, </w:t>
      </w:r>
      <w:r w:rsidR="006267C1">
        <w:t>не хотел вас обидеть.</w:t>
      </w:r>
      <w:r w:rsidR="00C70179">
        <w:t xml:space="preserve"> И все же позвольте узнать</w:t>
      </w:r>
      <w:r w:rsidR="00B31AA4">
        <w:t>,</w:t>
      </w:r>
      <w:r w:rsidR="00C70179">
        <w:t xml:space="preserve"> что у вас произошло, раз вы в таких расстроенных чувствах? - поднял руку ладошкой вперед. - Обещаю, что если я буду слишком надоедлив</w:t>
      </w:r>
      <w:r w:rsidR="00B31AA4">
        <w:t>,</w:t>
      </w:r>
      <w:r w:rsidR="00C70179">
        <w:t xml:space="preserve"> я тут же прекращу донимать вас расспросами.</w:t>
      </w:r>
      <w:r w:rsidR="00C91C26">
        <w:t xml:space="preserve"> В силу своего воспитания и возможно характера, я просто не могу проигнорировать, когда девушка... девушке нужна помощь.</w:t>
      </w:r>
    </w:p>
    <w:p w:rsidR="00C91C26" w:rsidRDefault="00C91C26" w:rsidP="00C70179">
      <w:r>
        <w:t>Рене все-таки удалось взять себя в руки.</w:t>
      </w:r>
    </w:p>
    <w:p w:rsidR="00C70179" w:rsidRDefault="00C70179" w:rsidP="00C70179">
      <w:r>
        <w:t>- Нет, это вы меня простите. Видимо, я сегодня немного не в себе.</w:t>
      </w:r>
      <w:r w:rsidR="00C91C26">
        <w:t xml:space="preserve"> </w:t>
      </w:r>
      <w:r>
        <w:t>Судя по вашей речи, вы благородный человек...</w:t>
      </w:r>
    </w:p>
    <w:p w:rsidR="005231E4" w:rsidRDefault="005231E4" w:rsidP="005231E4"/>
    <w:p w:rsidR="00DB568A" w:rsidRDefault="00DB568A" w:rsidP="00B3368C">
      <w:proofErr w:type="spellStart"/>
      <w:r>
        <w:t>Альтмер</w:t>
      </w:r>
      <w:proofErr w:type="spellEnd"/>
      <w:r>
        <w:t xml:space="preserve">, все это время проторчавший за стойкой, </w:t>
      </w:r>
      <w:proofErr w:type="gramStart"/>
      <w:r>
        <w:t>наконец</w:t>
      </w:r>
      <w:proofErr w:type="gramEnd"/>
      <w:r>
        <w:t xml:space="preserve"> определился со следующим заказом.</w:t>
      </w:r>
    </w:p>
    <w:p w:rsidR="00B3368C" w:rsidRDefault="00DB568A" w:rsidP="00B3368C">
      <w:r>
        <w:t>-</w:t>
      </w:r>
      <w:r w:rsidR="00B3368C">
        <w:t xml:space="preserve"> Милейший, налейте ещё</w:t>
      </w:r>
      <w:r w:rsidR="00A722FC">
        <w:t xml:space="preserve"> такого же вина</w:t>
      </w:r>
      <w:r w:rsidR="006E729B">
        <w:t xml:space="preserve">, </w:t>
      </w:r>
      <w:r>
        <w:t xml:space="preserve">– </w:t>
      </w:r>
      <w:r w:rsidR="006E729B">
        <w:t>о</w:t>
      </w:r>
      <w:r>
        <w:t>братился он к трактирщику, но снова на секу</w:t>
      </w:r>
      <w:r w:rsidR="00B3368C">
        <w:t>н</w:t>
      </w:r>
      <w:r w:rsidR="00F1211B">
        <w:t>д</w:t>
      </w:r>
      <w:r w:rsidR="00B3368C">
        <w:t>у задум</w:t>
      </w:r>
      <w:r>
        <w:t>ал</w:t>
      </w:r>
      <w:r w:rsidR="00B3368C">
        <w:t>ся</w:t>
      </w:r>
      <w:r>
        <w:t>. –</w:t>
      </w:r>
      <w:r w:rsidR="00B3368C">
        <w:t xml:space="preserve"> А</w:t>
      </w:r>
      <w:r w:rsidR="006E729B">
        <w:t xml:space="preserve">, </w:t>
      </w:r>
      <w:r w:rsidR="00B3368C">
        <w:t>впрочем, дайте весь графин</w:t>
      </w:r>
      <w:proofErr w:type="gramStart"/>
      <w:r w:rsidR="006E729B">
        <w:t>.</w:t>
      </w:r>
      <w:proofErr w:type="gramEnd"/>
      <w:r w:rsidR="006E729B">
        <w:t xml:space="preserve"> Э</w:t>
      </w:r>
      <w:r w:rsidR="00B3368C">
        <w:t>то избавит вас от лишних забот и моего внимания</w:t>
      </w:r>
      <w:r>
        <w:t>.</w:t>
      </w:r>
      <w:r w:rsidR="006E729B">
        <w:t xml:space="preserve"> - Эльф</w:t>
      </w:r>
      <w:r w:rsidR="00B3368C">
        <w:t xml:space="preserve"> приня</w:t>
      </w:r>
      <w:r w:rsidR="006E729B">
        <w:t>л</w:t>
      </w:r>
      <w:r w:rsidR="00B3368C">
        <w:t xml:space="preserve"> кувшин с вином из рук трактирщика, снова огляде</w:t>
      </w:r>
      <w:r w:rsidR="006E729B">
        <w:t>л</w:t>
      </w:r>
      <w:r w:rsidR="00B3368C">
        <w:t xml:space="preserve"> зал и присутствующих в нём</w:t>
      </w:r>
      <w:r w:rsidR="00C70179">
        <w:t xml:space="preserve">, и </w:t>
      </w:r>
      <w:r w:rsidR="00C70179">
        <w:lastRenderedPageBreak/>
        <w:t>отправился обратно к своему столу</w:t>
      </w:r>
      <w:r w:rsidR="006E729B">
        <w:t>.</w:t>
      </w:r>
      <w:r w:rsidR="0000496C">
        <w:t xml:space="preserve"> </w:t>
      </w:r>
      <w:proofErr w:type="spellStart"/>
      <w:r w:rsidR="0000496C">
        <w:t>Сульпиций</w:t>
      </w:r>
      <w:proofErr w:type="spellEnd"/>
      <w:r w:rsidR="0000496C">
        <w:t xml:space="preserve"> и </w:t>
      </w:r>
      <w:proofErr w:type="spellStart"/>
      <w:r w:rsidR="0000496C">
        <w:t>Хейдрун</w:t>
      </w:r>
      <w:proofErr w:type="spellEnd"/>
      <w:r w:rsidR="0000496C">
        <w:t>, продолжавшие вести размеренную беседу, почти одновременно</w:t>
      </w:r>
      <w:r w:rsidR="00B3368C">
        <w:t xml:space="preserve"> </w:t>
      </w:r>
      <w:r w:rsidR="0000496C">
        <w:t xml:space="preserve">кивнули </w:t>
      </w:r>
      <w:proofErr w:type="gramStart"/>
      <w:r w:rsidR="00973B68">
        <w:t>возвратившемуся</w:t>
      </w:r>
      <w:proofErr w:type="gramEnd"/>
      <w:r w:rsidR="00973B68">
        <w:t xml:space="preserve"> </w:t>
      </w:r>
      <w:proofErr w:type="spellStart"/>
      <w:r w:rsidR="00031B5D">
        <w:t>альтмеру</w:t>
      </w:r>
      <w:proofErr w:type="spellEnd"/>
      <w:r w:rsidR="0000496C">
        <w:t>.</w:t>
      </w:r>
    </w:p>
    <w:p w:rsidR="00B3368C" w:rsidRDefault="00031B5D" w:rsidP="00B3368C">
      <w:r>
        <w:t>-</w:t>
      </w:r>
      <w:r w:rsidR="00B3368C">
        <w:t xml:space="preserve"> Любезнейшие, я заслышал вашу беседу и был заинтригован</w:t>
      </w:r>
      <w:proofErr w:type="gramStart"/>
      <w:r>
        <w:t>.</w:t>
      </w:r>
      <w:proofErr w:type="gramEnd"/>
      <w:r>
        <w:t xml:space="preserve"> Н</w:t>
      </w:r>
      <w:r w:rsidR="00B3368C">
        <w:t>е возр</w:t>
      </w:r>
      <w:r w:rsidR="0000496C">
        <w:t>а</w:t>
      </w:r>
      <w:r w:rsidR="00B3368C">
        <w:t>жаете</w:t>
      </w:r>
      <w:r w:rsidR="0000496C">
        <w:t>,</w:t>
      </w:r>
      <w:r w:rsidR="00B3368C">
        <w:t xml:space="preserve"> если я присяду</w:t>
      </w:r>
      <w:r>
        <w:t xml:space="preserve"> и постараюсь принять в ней участие</w:t>
      </w:r>
      <w:r w:rsidR="00B3368C">
        <w:t>?</w:t>
      </w:r>
      <w:r>
        <w:t xml:space="preserve"> – Вежливо осведомился тот.</w:t>
      </w:r>
    </w:p>
    <w:p w:rsidR="00B3368C" w:rsidRDefault="00031B5D" w:rsidP="00B3368C">
      <w:r>
        <w:t xml:space="preserve">Жрец и </w:t>
      </w:r>
      <w:proofErr w:type="spellStart"/>
      <w:r>
        <w:t>нордка</w:t>
      </w:r>
      <w:proofErr w:type="spellEnd"/>
      <w:r>
        <w:t xml:space="preserve"> улыбнулись, и </w:t>
      </w:r>
      <w:proofErr w:type="spellStart"/>
      <w:r>
        <w:t>альтмер</w:t>
      </w:r>
      <w:proofErr w:type="spellEnd"/>
      <w:r>
        <w:t xml:space="preserve"> придвинул к себе стул, на котором ранее сидела </w:t>
      </w:r>
      <w:proofErr w:type="spellStart"/>
      <w:r>
        <w:t>данмерка</w:t>
      </w:r>
      <w:proofErr w:type="spellEnd"/>
      <w:r>
        <w:t>.</w:t>
      </w:r>
    </w:p>
    <w:p w:rsidR="00973B68" w:rsidRDefault="00973B68" w:rsidP="00B3368C">
      <w:r>
        <w:t>Жрец</w:t>
      </w:r>
      <w:r w:rsidR="00B3368C">
        <w:t xml:space="preserve"> </w:t>
      </w:r>
      <w:r>
        <w:t>н</w:t>
      </w:r>
      <w:r w:rsidR="00B3368C">
        <w:t>аклон</w:t>
      </w:r>
      <w:r>
        <w:t>ил</w:t>
      </w:r>
      <w:r w:rsidR="00B3368C">
        <w:t xml:space="preserve"> голову</w:t>
      </w:r>
      <w:r>
        <w:t>:</w:t>
      </w:r>
    </w:p>
    <w:p w:rsidR="00B3368C" w:rsidRDefault="00973B68" w:rsidP="00B3368C">
      <w:r>
        <w:t xml:space="preserve">- </w:t>
      </w:r>
      <w:r w:rsidR="00B3368C">
        <w:t xml:space="preserve">Я </w:t>
      </w:r>
      <w:proofErr w:type="spellStart"/>
      <w:r>
        <w:t>ф</w:t>
      </w:r>
      <w:r w:rsidR="00B3368C">
        <w:t>ра</w:t>
      </w:r>
      <w:proofErr w:type="spellEnd"/>
      <w:r w:rsidR="00B3368C">
        <w:t xml:space="preserve"> </w:t>
      </w:r>
      <w:proofErr w:type="spellStart"/>
      <w:r w:rsidR="00B3368C">
        <w:t>Сульпиций</w:t>
      </w:r>
      <w:proofErr w:type="spellEnd"/>
      <w:r w:rsidR="00B3368C">
        <w:t>, скромный служитель Мары.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Хейдрун</w:t>
      </w:r>
      <w:proofErr w:type="spellEnd"/>
      <w:r>
        <w:t>: "Да-да, конечно же, благодарю, дитя мое!"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Да, простите невоспитанность - </w:t>
      </w:r>
      <w:proofErr w:type="spellStart"/>
      <w:r>
        <w:t>Хейдрун</w:t>
      </w:r>
      <w:proofErr w:type="spellEnd"/>
      <w:r>
        <w:t>. я местная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</w:t>
      </w:r>
      <w:proofErr w:type="spellStart"/>
      <w:r>
        <w:t>Нордарис</w:t>
      </w:r>
      <w:proofErr w:type="spellEnd"/>
      <w:r>
        <w:t xml:space="preserve"> - моё имя</w:t>
      </w:r>
    </w:p>
    <w:p w:rsidR="00031B5D" w:rsidRDefault="00031B5D" w:rsidP="00031B5D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Вот и познакомились. (Улыбаясь) Но </w:t>
      </w:r>
      <w:proofErr w:type="gramStart"/>
      <w:r>
        <w:t>чем</w:t>
      </w:r>
      <w:proofErr w:type="gramEnd"/>
      <w:r>
        <w:t xml:space="preserve"> же так заинтересовала вас наша беседа?</w:t>
      </w:r>
    </w:p>
    <w:p w:rsidR="00031B5D" w:rsidRDefault="00031B5D" w:rsidP="00031B5D">
      <w:r>
        <w:t xml:space="preserve">Heiðrún </w:t>
      </w:r>
      <w:proofErr w:type="spellStart"/>
      <w:r>
        <w:t>Soft-Heart</w:t>
      </w:r>
      <w:proofErr w:type="spellEnd"/>
      <w:r>
        <w:t>: Рада познакомиться! Сейчас все принесу!</w:t>
      </w:r>
    </w:p>
    <w:p w:rsidR="00031B5D" w:rsidRDefault="00031B5D" w:rsidP="00B3368C"/>
    <w:p w:rsidR="00031B5D" w:rsidRDefault="00031B5D" w:rsidP="00031B5D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Вы могли бы помочь мне где-нибудь устроиться на ночь? Мне надо передохнуть. Но, боюсь, что сама сейчас не в состоянии вести переговоры с кем </w:t>
      </w:r>
      <w:proofErr w:type="gramStart"/>
      <w:r>
        <w:t>бы</w:t>
      </w:r>
      <w:proofErr w:type="gramEnd"/>
      <w:r>
        <w:t xml:space="preserve"> то ни было</w:t>
      </w:r>
    </w:p>
    <w:p w:rsidR="00031B5D" w:rsidRDefault="00031B5D" w:rsidP="00031B5D">
      <w:r>
        <w:t xml:space="preserve">Heiðrún </w:t>
      </w:r>
      <w:proofErr w:type="spellStart"/>
      <w:r>
        <w:t>Soft-Heart</w:t>
      </w:r>
      <w:proofErr w:type="spellEnd"/>
      <w:r>
        <w:t xml:space="preserve">: </w:t>
      </w:r>
      <w:proofErr w:type="gramStart"/>
      <w:r>
        <w:t>Позвольте я схожу</w:t>
      </w:r>
      <w:proofErr w:type="gramEnd"/>
      <w:r>
        <w:t xml:space="preserve"> </w:t>
      </w:r>
      <w:r w:rsidR="00333EC8">
        <w:t>з</w:t>
      </w:r>
      <w:r>
        <w:t>а горячительным и горячим для всех нас! Что бы вы хотели?</w:t>
      </w:r>
    </w:p>
    <w:p w:rsidR="00031B5D" w:rsidRDefault="00031B5D" w:rsidP="00B3368C"/>
    <w:p w:rsidR="00B3368C" w:rsidRDefault="00B3368C" w:rsidP="00031B5D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Вы помогли мне советом, а у меня как раз есть несколько лишних монет *достал небольшой кошелек и вытащил оттуда горсть монет* Прошу возьмите и будем </w:t>
      </w:r>
      <w:proofErr w:type="gramStart"/>
      <w:r>
        <w:t>считать</w:t>
      </w:r>
      <w:proofErr w:type="gramEnd"/>
      <w:r>
        <w:t xml:space="preserve"> что я отблагодарил вас за помощь. Думаю</w:t>
      </w:r>
      <w:r w:rsidR="00031B5D">
        <w:t>,</w:t>
      </w:r>
      <w:r>
        <w:t xml:space="preserve"> здесь </w:t>
      </w:r>
      <w:proofErr w:type="gramStart"/>
      <w:r>
        <w:t>хватит</w:t>
      </w:r>
      <w:proofErr w:type="gramEnd"/>
      <w:r>
        <w:t xml:space="preserve"> чтоб снять комнату на пару дней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*Отшатывается от денег* - </w:t>
      </w:r>
      <w:proofErr w:type="spellStart"/>
      <w:r>
        <w:t>Байстрю</w:t>
      </w:r>
      <w:proofErr w:type="spellEnd"/>
      <w:r>
        <w:t>! У меня КУЧА денег. Но я не могу... НЕ МОГУ ни с кем разговаривать...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*Слышит слово "горячительное", произнесенное за соседним столиком, и ее осеняет* - может, немного вина поможет мне расслабиться?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*Повернув голову к мужчине* Вы, как я понял </w:t>
      </w:r>
    </w:p>
    <w:p w:rsidR="00B3368C" w:rsidRPr="00B3368C" w:rsidRDefault="00B3368C" w:rsidP="00B3368C">
      <w:pPr>
        <w:rPr>
          <w:lang w:val="en-US"/>
        </w:rPr>
      </w:pPr>
      <w:proofErr w:type="spellStart"/>
      <w:r w:rsidRPr="00B3368C">
        <w:rPr>
          <w:lang w:val="en-US"/>
        </w:rPr>
        <w:t>Nordaris</w:t>
      </w:r>
      <w:proofErr w:type="spellEnd"/>
      <w:r w:rsidRPr="00B3368C">
        <w:rPr>
          <w:lang w:val="en-US"/>
        </w:rPr>
        <w:t xml:space="preserve"> </w:t>
      </w:r>
      <w:proofErr w:type="spellStart"/>
      <w:r w:rsidRPr="00B3368C">
        <w:rPr>
          <w:lang w:val="en-US"/>
        </w:rPr>
        <w:t>Sorrowcolor</w:t>
      </w:r>
      <w:proofErr w:type="spellEnd"/>
      <w:r w:rsidRPr="00B3368C">
        <w:rPr>
          <w:lang w:val="en-US"/>
        </w:rPr>
        <w:t>: -</w:t>
      </w:r>
      <w:proofErr w:type="spellStart"/>
      <w:r>
        <w:t>жерц</w:t>
      </w:r>
      <w:proofErr w:type="spellEnd"/>
    </w:p>
    <w:p w:rsidR="00B3368C" w:rsidRPr="00B3368C" w:rsidRDefault="00B3368C" w:rsidP="00B3368C">
      <w:pPr>
        <w:rPr>
          <w:lang w:val="en-US"/>
        </w:rPr>
      </w:pPr>
      <w:proofErr w:type="spellStart"/>
      <w:r w:rsidRPr="00B3368C">
        <w:rPr>
          <w:lang w:val="en-US"/>
        </w:rPr>
        <w:t>Nordaris</w:t>
      </w:r>
      <w:proofErr w:type="spellEnd"/>
      <w:r w:rsidRPr="00B3368C">
        <w:rPr>
          <w:lang w:val="en-US"/>
        </w:rPr>
        <w:t xml:space="preserve"> </w:t>
      </w:r>
      <w:proofErr w:type="spellStart"/>
      <w:r w:rsidRPr="00B3368C">
        <w:rPr>
          <w:lang w:val="en-US"/>
        </w:rPr>
        <w:t>Sorrowcolor</w:t>
      </w:r>
      <w:proofErr w:type="spellEnd"/>
      <w:r w:rsidRPr="00B3368C">
        <w:rPr>
          <w:lang w:val="en-US"/>
        </w:rPr>
        <w:t xml:space="preserve">: </w:t>
      </w:r>
      <w:r>
        <w:t>Кому</w:t>
      </w:r>
      <w:r w:rsidRPr="00B3368C">
        <w:rPr>
          <w:lang w:val="en-US"/>
        </w:rPr>
        <w:t xml:space="preserve"> </w:t>
      </w:r>
      <w:r>
        <w:t>же</w:t>
      </w:r>
      <w:r w:rsidRPr="00B3368C">
        <w:rPr>
          <w:lang w:val="en-US"/>
        </w:rPr>
        <w:t xml:space="preserve"> </w:t>
      </w:r>
      <w:r>
        <w:t>вы</w:t>
      </w:r>
      <w:r w:rsidRPr="00B3368C">
        <w:rPr>
          <w:lang w:val="en-US"/>
        </w:rPr>
        <w:t xml:space="preserve"> </w:t>
      </w:r>
      <w:r>
        <w:t>служите</w:t>
      </w:r>
      <w:r w:rsidRPr="00B3368C">
        <w:rPr>
          <w:lang w:val="en-US"/>
        </w:rPr>
        <w:t>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Преблагой Маре, сын мой. Хранительнице очага и </w:t>
      </w:r>
      <w:proofErr w:type="spellStart"/>
      <w:r>
        <w:t>оберегательнице</w:t>
      </w:r>
      <w:proofErr w:type="spellEnd"/>
      <w:r>
        <w:t xml:space="preserve"> святых уз семьи и брака.</w:t>
      </w:r>
    </w:p>
    <w:p w:rsidR="00B3368C" w:rsidRDefault="00B3368C" w:rsidP="00B3368C">
      <w:proofErr w:type="spellStart"/>
      <w:r>
        <w:lastRenderedPageBreak/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Какой же я </w:t>
      </w:r>
      <w:proofErr w:type="spellStart"/>
      <w:r>
        <w:t>идиот</w:t>
      </w:r>
      <w:proofErr w:type="spellEnd"/>
      <w:r>
        <w:t xml:space="preserve">. Мне так </w:t>
      </w:r>
      <w:proofErr w:type="gramStart"/>
      <w:r>
        <w:t>не ловко</w:t>
      </w:r>
      <w:proofErr w:type="gramEnd"/>
      <w:r>
        <w:t xml:space="preserve"> теперь перед вами. И все же, если я в силах вам помочь, только скажите. А если хотите помолчать, хорошо я не смею больше к вам </w:t>
      </w:r>
      <w:proofErr w:type="gramStart"/>
      <w:r>
        <w:t>приставать</w:t>
      </w:r>
      <w:proofErr w:type="gramEnd"/>
      <w:r>
        <w:t>* смущаясь ссыпает монет</w:t>
      </w:r>
      <w:r>
        <w:rPr>
          <w:rFonts w:ascii="Tahoma" w:hAnsi="Tahoma" w:cs="Tahoma"/>
        </w:rPr>
        <w:t>�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А ты, я вижу, искусен в мастерстве познания мира и способах его изменения?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монеты обратно в мешочек*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Мне бы хотелось, </w:t>
      </w:r>
      <w:proofErr w:type="gramStart"/>
      <w:r>
        <w:t>чтоб было так *улыбается</w:t>
      </w:r>
      <w:proofErr w:type="gramEnd"/>
      <w:r>
        <w:t>*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*Отвязывает с пояса один из кошельков* </w:t>
      </w:r>
      <w:proofErr w:type="spellStart"/>
      <w:r>
        <w:t>Байстрю</w:t>
      </w:r>
      <w:proofErr w:type="spellEnd"/>
      <w:r>
        <w:t>, если вам не трудно</w:t>
      </w:r>
      <w:proofErr w:type="gramStart"/>
      <w:r>
        <w:t xml:space="preserve">.. </w:t>
      </w:r>
      <w:proofErr w:type="gramEnd"/>
      <w:r>
        <w:t xml:space="preserve">Пожалуйста, </w:t>
      </w:r>
      <w:proofErr w:type="spellStart"/>
      <w:r>
        <w:t>закашите</w:t>
      </w:r>
      <w:proofErr w:type="spellEnd"/>
      <w:r>
        <w:t xml:space="preserve"> для меня бокал вина, и, если можно, договоритесь для меня о комнате на ночь с хозяином этого заведения..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*закажите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Лукаво: " Но ведь ты маг, сын мой?"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*Шепотом* - я хотела попросить об этом того жреца</w:t>
      </w:r>
      <w:proofErr w:type="gramStart"/>
      <w:r>
        <w:t xml:space="preserve">.. </w:t>
      </w:r>
      <w:proofErr w:type="gramEnd"/>
      <w:r>
        <w:t xml:space="preserve">Но этот мерзкий ящер.. Меня от него </w:t>
      </w:r>
      <w:proofErr w:type="spellStart"/>
      <w:r>
        <w:t>тошнииитт</w:t>
      </w:r>
      <w:proofErr w:type="spellEnd"/>
      <w:r>
        <w:t>.. *всхлипывает*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*улыбается ещё </w:t>
      </w:r>
      <w:proofErr w:type="gramStart"/>
      <w:r>
        <w:t>шире</w:t>
      </w:r>
      <w:proofErr w:type="gramEnd"/>
      <w:r>
        <w:t>* Что же с того? Не всё в этом мире поддаётся магии в той мере, в которой нам этого бы хотелось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Ставит на стол три кружки: " А вот и я! Прошу, горячий чай для жреца,  и крепкий мед для нашего нового знакомого! 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Такова наша - смертная природа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Так зачем находиться в месте где вам неприятно? *поднимаясь со стула</w:t>
      </w:r>
      <w:proofErr w:type="gramStart"/>
      <w:r>
        <w:t>* С</w:t>
      </w:r>
      <w:proofErr w:type="gramEnd"/>
      <w:r>
        <w:t>ейчас вернусь *направился к стойке*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О </w:t>
      </w:r>
      <w:proofErr w:type="gramStart"/>
      <w:r>
        <w:t>чем то</w:t>
      </w:r>
      <w:proofErr w:type="gramEnd"/>
      <w:r>
        <w:t xml:space="preserve"> говорит с барменом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Все это время </w:t>
      </w:r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 xml:space="preserve"> не оставлял без внимания разговор </w:t>
      </w:r>
      <w:proofErr w:type="spellStart"/>
      <w:r>
        <w:t>Рены</w:t>
      </w:r>
      <w:proofErr w:type="spellEnd"/>
      <w:r>
        <w:t xml:space="preserve"> и ее собеседника и теперь внезапно решил отреагировать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Прошу прощения, я не уверена что вам, жрецам, можно горячительные напитки, поэтому решила взять чай. </w:t>
      </w:r>
      <w:proofErr w:type="gramStart"/>
      <w:r>
        <w:t>Сказали что он хорош</w:t>
      </w:r>
      <w:proofErr w:type="gramEnd"/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Мёд? Любопытно! Я много лет его не пил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Ох, прошу прощения, нижайше и покорнейше, я покину </w:t>
      </w:r>
      <w:proofErr w:type="spellStart"/>
      <w:r>
        <w:t>ввас</w:t>
      </w:r>
      <w:proofErr w:type="spellEnd"/>
      <w:r>
        <w:t xml:space="preserve"> на минуту - встает и идет к столику </w:t>
      </w:r>
      <w:proofErr w:type="spellStart"/>
      <w:r>
        <w:t>Рены</w:t>
      </w:r>
      <w:proofErr w:type="spellEnd"/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Пожалуй, вино подождёт, в таком случае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Вот бутылочка хорошего красного вина *ставит на стол высокий узкий сосуд* Комната на верхнем этаже к вашим услугам *</w:t>
      </w:r>
      <w:proofErr w:type="spellStart"/>
      <w:r>
        <w:t>ложит</w:t>
      </w:r>
      <w:proofErr w:type="spellEnd"/>
      <w:r>
        <w:t xml:space="preserve"> на стол </w:t>
      </w:r>
      <w:proofErr w:type="spellStart"/>
      <w:r>
        <w:t>ключь</w:t>
      </w:r>
      <w:proofErr w:type="spellEnd"/>
      <w:r>
        <w:t xml:space="preserve"> от комнаты*</w:t>
      </w:r>
    </w:p>
    <w:p w:rsidR="00B3368C" w:rsidRDefault="00B3368C" w:rsidP="00B3368C">
      <w:r>
        <w:lastRenderedPageBreak/>
        <w:t xml:space="preserve">Heiðrún </w:t>
      </w:r>
      <w:proofErr w:type="spellStart"/>
      <w:r>
        <w:t>Soft-Heart</w:t>
      </w:r>
      <w:proofErr w:type="spellEnd"/>
      <w:r>
        <w:t xml:space="preserve">: *с </w:t>
      </w:r>
      <w:proofErr w:type="spellStart"/>
      <w:r>
        <w:t>энтущзиазмом</w:t>
      </w:r>
      <w:proofErr w:type="spellEnd"/>
      <w:r>
        <w:t>*</w:t>
      </w:r>
      <w:proofErr w:type="gramStart"/>
      <w:r>
        <w:t xml:space="preserve"> :</w:t>
      </w:r>
      <w:proofErr w:type="gramEnd"/>
      <w:r>
        <w:t xml:space="preserve"> Не бахвальством будет сказать, что мы, </w:t>
      </w:r>
      <w:proofErr w:type="spellStart"/>
      <w:r>
        <w:t>норды</w:t>
      </w:r>
      <w:proofErr w:type="spellEnd"/>
      <w:r>
        <w:t xml:space="preserve"> мастера в изготовлении меда!  Расскажите о себе! Откуда вы? 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Обращаясь к Рене: "Прости меня, дочь моя, что не сообразил сразу. Вот возьми - протягивает маленький </w:t>
      </w:r>
      <w:proofErr w:type="spellStart"/>
      <w:r>
        <w:t>пуузыре</w:t>
      </w:r>
      <w:proofErr w:type="gramStart"/>
      <w:r>
        <w:t>к</w:t>
      </w:r>
      <w:proofErr w:type="spellEnd"/>
      <w:r>
        <w:t>-</w:t>
      </w:r>
      <w:proofErr w:type="gramEnd"/>
      <w:r>
        <w:t xml:space="preserve"> Выпей с теплым вином и сие поможет тебе в твоем положении. Милость Мары на тебе, </w:t>
      </w:r>
      <w:proofErr w:type="spellStart"/>
      <w:r>
        <w:t>доч</w:t>
      </w:r>
      <w:proofErr w:type="spellEnd"/>
      <w:r>
        <w:rPr>
          <w:rFonts w:ascii="Tahoma" w:hAnsi="Tahoma" w:cs="Tahoma"/>
        </w:rPr>
        <w:t>�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*Делает судорожный вздох* - </w:t>
      </w:r>
      <w:proofErr w:type="spellStart"/>
      <w:proofErr w:type="gramStart"/>
      <w:r>
        <w:t>Д-да</w:t>
      </w:r>
      <w:proofErr w:type="spellEnd"/>
      <w:proofErr w:type="gramEnd"/>
      <w:r>
        <w:t xml:space="preserve">, благодарю вас. Вы очень </w:t>
      </w:r>
      <w:proofErr w:type="spellStart"/>
      <w:proofErr w:type="gramStart"/>
      <w:r>
        <w:t>л-любезны</w:t>
      </w:r>
      <w:proofErr w:type="spellEnd"/>
      <w:proofErr w:type="gramEnd"/>
      <w:r>
        <w:t>..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дочь моя. - С тем отходит на свое место.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Еще раз покорнейше прошу простить. Так на чем мы остановились?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делает маленький глоток мёда и прикрывает глаза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Позвольте дать вам небольшой совет? 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Этот - более терпкий, чем я пил когда-то. Весьма неплох...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*кивая жрецу* - я только что поинтересовалась историей нашего гостя </w:t>
      </w:r>
      <w:proofErr w:type="spellStart"/>
      <w:r>
        <w:t>Нордариса</w:t>
      </w:r>
      <w:proofErr w:type="spellEnd"/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</w:t>
      </w:r>
      <w:proofErr w:type="spellStart"/>
      <w:r>
        <w:t>Ошарашенно</w:t>
      </w:r>
      <w:proofErr w:type="spellEnd"/>
      <w:r>
        <w:t xml:space="preserve"> смотрит на пузырек, протянутый жрецом, резко выдохнув* </w:t>
      </w:r>
      <w:proofErr w:type="spellStart"/>
      <w:r>
        <w:t>Шшшшшто</w:t>
      </w:r>
      <w:proofErr w:type="spellEnd"/>
      <w:r>
        <w:t xml:space="preserve"> это</w:t>
      </w:r>
      <w:proofErr w:type="gramStart"/>
      <w:r>
        <w:t xml:space="preserve">?!. </w:t>
      </w:r>
      <w:proofErr w:type="spellStart"/>
      <w:proofErr w:type="gramEnd"/>
      <w:r>
        <w:t>Чштто</w:t>
      </w:r>
      <w:proofErr w:type="spellEnd"/>
      <w:r>
        <w:t xml:space="preserve"> это за </w:t>
      </w:r>
      <w:proofErr w:type="spellStart"/>
      <w:r>
        <w:t>дрянь</w:t>
      </w:r>
      <w:proofErr w:type="spellEnd"/>
      <w:r>
        <w:t>? *пытается смахнуть пузырек со стола, но промахивается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А я как раз собирался пролить на это свет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Да-да. </w:t>
      </w:r>
      <w:proofErr w:type="gramStart"/>
      <w:r>
        <w:t>Сие</w:t>
      </w:r>
      <w:proofErr w:type="gramEnd"/>
      <w:r>
        <w:t xml:space="preserve"> и мне любопытно. У нашего гостя, </w:t>
      </w:r>
      <w:proofErr w:type="gramStart"/>
      <w:r>
        <w:t>несомненно</w:t>
      </w:r>
      <w:proofErr w:type="gramEnd"/>
      <w:r>
        <w:t xml:space="preserve"> развитой ум и прилежание. 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*Невидяще смотрит на </w:t>
      </w:r>
      <w:proofErr w:type="spellStart"/>
      <w:r>
        <w:t>Байстрю</w:t>
      </w:r>
      <w:proofErr w:type="spellEnd"/>
      <w:r>
        <w:t>* да. Говорите. Говорите... разговор, он</w:t>
      </w:r>
      <w:proofErr w:type="gramStart"/>
      <w:r>
        <w:t xml:space="preserve">.. </w:t>
      </w:r>
      <w:proofErr w:type="gramEnd"/>
      <w:r>
        <w:t>успокаивает..</w:t>
      </w:r>
    </w:p>
    <w:p w:rsidR="00B3368C" w:rsidRDefault="00B3368C" w:rsidP="00B3368C">
      <w:proofErr w:type="spellStart"/>
      <w:r>
        <w:t>Dranrot</w:t>
      </w:r>
      <w:proofErr w:type="spellEnd"/>
      <w:r>
        <w:t xml:space="preserve">: За вами всеми </w:t>
      </w:r>
      <w:proofErr w:type="spellStart"/>
      <w:r>
        <w:t>действительн</w:t>
      </w:r>
      <w:proofErr w:type="spellEnd"/>
      <w:r>
        <w:t xml:space="preserve"> </w:t>
      </w:r>
      <w:proofErr w:type="spellStart"/>
      <w:r>
        <w:t>оинтересно</w:t>
      </w:r>
      <w:proofErr w:type="spellEnd"/>
      <w:r>
        <w:t xml:space="preserve"> наблюдать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Оборачивается: "</w:t>
      </w:r>
      <w:proofErr w:type="spellStart"/>
      <w:r>
        <w:t>Рена</w:t>
      </w:r>
      <w:proofErr w:type="spellEnd"/>
      <w:r>
        <w:t xml:space="preserve">, дочь моя, сие есть эликсир, снимающий некоторые тяготы ... </w:t>
      </w:r>
      <w:proofErr w:type="spellStart"/>
      <w:r>
        <w:t>ммм</w:t>
      </w:r>
      <w:proofErr w:type="spellEnd"/>
      <w:proofErr w:type="gramStart"/>
      <w:r>
        <w:t xml:space="preserve">.. </w:t>
      </w:r>
      <w:proofErr w:type="gramEnd"/>
      <w:r>
        <w:t>твоего мироощущения. Не брезгуй даром Богини, дитя</w:t>
      </w:r>
      <w:proofErr w:type="gramStart"/>
      <w:r>
        <w:t>."</w:t>
      </w:r>
      <w:proofErr w:type="gramEnd"/>
    </w:p>
    <w:p w:rsidR="00B3368C" w:rsidRDefault="00B3368C" w:rsidP="00B3368C">
      <w:proofErr w:type="spellStart"/>
      <w:r>
        <w:t>Dranrot</w:t>
      </w:r>
      <w:proofErr w:type="spellEnd"/>
      <w:r>
        <w:t xml:space="preserve">: Жаль я не смогу к вам </w:t>
      </w:r>
      <w:proofErr w:type="spellStart"/>
      <w:r>
        <w:t>присоедениться</w:t>
      </w:r>
      <w:proofErr w:type="spellEnd"/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Хотя судя по вашей </w:t>
      </w:r>
      <w:proofErr w:type="gramStart"/>
      <w:r>
        <w:t>реакции</w:t>
      </w:r>
      <w:proofErr w:type="gramEnd"/>
      <w:r>
        <w:t xml:space="preserve"> вы и без меня прекрасно понимаете что пить что то сомнительное лучше не стоит. Это я по своему горькому опыту знаю...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Я странствую сейчас - разыскиваю различные секреты </w:t>
      </w:r>
      <w:proofErr w:type="spellStart"/>
      <w:r>
        <w:t>целительства</w:t>
      </w:r>
      <w:proofErr w:type="spellEnd"/>
      <w:r>
        <w:t xml:space="preserve">, </w:t>
      </w:r>
      <w:proofErr w:type="spellStart"/>
      <w:r>
        <w:t>Утраченые</w:t>
      </w:r>
      <w:proofErr w:type="spellEnd"/>
      <w:r>
        <w:t xml:space="preserve"> или широко известные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Хватает со стола принесенную </w:t>
      </w:r>
      <w:proofErr w:type="spellStart"/>
      <w:r>
        <w:t>Байстрю</w:t>
      </w:r>
      <w:proofErr w:type="spellEnd"/>
      <w:r>
        <w:t xml:space="preserve"> бутылку и пытается налить вино в бокал. Рука дрожит, горлышко бутылки позвякивает по краю стакана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Услышав слова господина в богатом </w:t>
      </w:r>
      <w:proofErr w:type="gramStart"/>
      <w:r>
        <w:t>наряде</w:t>
      </w:r>
      <w:proofErr w:type="gramEnd"/>
      <w:r>
        <w:t xml:space="preserve"> удивленно смотрит на него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Нордалису</w:t>
      </w:r>
      <w:proofErr w:type="spellEnd"/>
      <w:r>
        <w:t>: "Как любопытно!"</w:t>
      </w:r>
    </w:p>
    <w:p w:rsidR="00B3368C" w:rsidRDefault="00B3368C" w:rsidP="00B3368C">
      <w:proofErr w:type="spellStart"/>
      <w:r>
        <w:lastRenderedPageBreak/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</w:t>
      </w:r>
      <w:proofErr w:type="gramStart"/>
      <w:r>
        <w:t>Позвольте вам помочь *аккуратно берет</w:t>
      </w:r>
      <w:proofErr w:type="gramEnd"/>
      <w:r>
        <w:t xml:space="preserve"> бутылку и наливает в стакан собеседнице и себе. 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Меня можно назвать учёным, в некотором роде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Не </w:t>
      </w:r>
      <w:proofErr w:type="gramStart"/>
      <w:r>
        <w:t>думал</w:t>
      </w:r>
      <w:proofErr w:type="gramEnd"/>
      <w:r>
        <w:t xml:space="preserve"> что так далеко от дома я найду мой любимый сорт вина *крутит бокал в руке*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Но, </w:t>
      </w:r>
      <w:proofErr w:type="spellStart"/>
      <w:r>
        <w:t>предупрежлдая</w:t>
      </w:r>
      <w:proofErr w:type="spellEnd"/>
      <w:r>
        <w:t xml:space="preserve"> ваш вопрос, сразу отвечу - я никак не связан с Гильдией Магов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Осторожно берет бокал сразу двумя руками и пьет, стараясь не расплескать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А нет ли конкуренции с представителями гильдии? 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Удивленно подымает брови: "Вот как? А позволено ли нам </w:t>
      </w:r>
      <w:proofErr w:type="gramStart"/>
      <w:r>
        <w:t>узнать</w:t>
      </w:r>
      <w:proofErr w:type="gramEnd"/>
      <w:r>
        <w:t xml:space="preserve"> - почему?"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*Тихонько шипит в сторону жреца" </w:t>
      </w:r>
      <w:proofErr w:type="spellStart"/>
      <w:r>
        <w:t>Жжизненные</w:t>
      </w:r>
      <w:proofErr w:type="spellEnd"/>
      <w:r>
        <w:t xml:space="preserve"> тяготы... Что ты можешь знать о настоящих жизненных тяготах, жрец?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Медленно потягивает вино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*положа руку на грудь, вскидывает </w:t>
      </w:r>
      <w:proofErr w:type="spellStart"/>
      <w:r>
        <w:t>броки</w:t>
      </w:r>
      <w:proofErr w:type="spellEnd"/>
      <w:r>
        <w:t>* - Как может всего один мер соперничать с целой гильдией, это же нонсенс!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Спокойно перебирает пальцами на животе, словно что-то подсчитывает про себя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произнеся свою последнюю реплику, смеётся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Допивает вино из бокала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"</w:t>
      </w:r>
      <w:proofErr w:type="gramStart"/>
      <w:r>
        <w:t>Смотря</w:t>
      </w:r>
      <w:proofErr w:type="gramEnd"/>
      <w:r>
        <w:t xml:space="preserve"> какой мер. Вот некий </w:t>
      </w:r>
      <w:proofErr w:type="spellStart"/>
      <w:r>
        <w:t>Ванус</w:t>
      </w:r>
      <w:proofErr w:type="spellEnd"/>
      <w:r>
        <w:t xml:space="preserve"> </w:t>
      </w:r>
      <w:proofErr w:type="spellStart"/>
      <w:r>
        <w:t>Галлерион</w:t>
      </w:r>
      <w:proofErr w:type="spellEnd"/>
      <w:r>
        <w:t xml:space="preserve">, например, так тому и вовсе вся Гильдия не </w:t>
      </w:r>
      <w:proofErr w:type="gramStart"/>
      <w:r>
        <w:t>ровня</w:t>
      </w:r>
      <w:proofErr w:type="gramEnd"/>
      <w:r>
        <w:t xml:space="preserve"> (смеется)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>: *Горячо</w:t>
      </w:r>
      <w:proofErr w:type="gramStart"/>
      <w:r>
        <w:t>*  Н</w:t>
      </w:r>
      <w:proofErr w:type="gramEnd"/>
      <w:r>
        <w:t xml:space="preserve">о ведь история знает примеры выдающихся личностей, чьи дела послужили началом великих событий! </w:t>
      </w:r>
      <w:proofErr w:type="spellStart"/>
      <w:r>
        <w:t>Прчему</w:t>
      </w:r>
      <w:proofErr w:type="spellEnd"/>
      <w:r>
        <w:t xml:space="preserve"> бы не стать одним из них?!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*Слабым голосом* </w:t>
      </w:r>
      <w:proofErr w:type="spellStart"/>
      <w:r>
        <w:t>Байстрю</w:t>
      </w:r>
      <w:proofErr w:type="spellEnd"/>
      <w:r>
        <w:t>, пожалуйста, не молчите. Расскажите о себе. И налейте еще вина, пожалуйста</w:t>
      </w:r>
      <w:proofErr w:type="gramStart"/>
      <w:r>
        <w:t>..</w:t>
      </w:r>
      <w:proofErr w:type="gramEnd"/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Чтоб стать выдающейся, личности </w:t>
      </w:r>
      <w:proofErr w:type="gramStart"/>
      <w:r>
        <w:t>нужно</w:t>
      </w:r>
      <w:proofErr w:type="gramEnd"/>
      <w:r>
        <w:t xml:space="preserve"> либо оказаться в нужное время и в нужном месте, ну, либо помалкивать о своих успехах до </w:t>
      </w:r>
      <w:proofErr w:type="spellStart"/>
      <w:r>
        <w:t>изветного</w:t>
      </w:r>
      <w:proofErr w:type="spellEnd"/>
      <w:r>
        <w:t xml:space="preserve"> момента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*наливает бокал* так с чего бы начать</w:t>
      </w:r>
      <w:proofErr w:type="gramStart"/>
      <w:r>
        <w:t>?...</w:t>
      </w:r>
      <w:proofErr w:type="gramEnd"/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А я не слишком верю в первый вариант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Задумчиво насупила брови </w:t>
      </w:r>
    </w:p>
    <w:p w:rsidR="00B3368C" w:rsidRDefault="00B3368C" w:rsidP="00B3368C">
      <w:proofErr w:type="spellStart"/>
      <w:r>
        <w:lastRenderedPageBreak/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</w:t>
      </w:r>
      <w:proofErr w:type="gramStart"/>
      <w:r>
        <w:t>Родился я как вы поняли</w:t>
      </w:r>
      <w:proofErr w:type="gramEnd"/>
      <w:r>
        <w:t xml:space="preserve"> не в этих краях. Много путешествовал, вступил в армию</w:t>
      </w:r>
      <w:proofErr w:type="gramStart"/>
      <w:r>
        <w:t>.</w:t>
      </w:r>
      <w:proofErr w:type="gramEnd"/>
      <w:r>
        <w:t xml:space="preserve"> *</w:t>
      </w:r>
      <w:proofErr w:type="gramStart"/>
      <w:r>
        <w:t>з</w:t>
      </w:r>
      <w:proofErr w:type="gramEnd"/>
      <w:r>
        <w:t>адумался* Военное дело это хорошо, но порой "люди" забывают там о самом ценном что есть у нас...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После службы, я продолжил свое путешествие. Исколесил несчетное количество дорог, меня </w:t>
      </w:r>
      <w:proofErr w:type="gramStart"/>
      <w:r>
        <w:t>обувь</w:t>
      </w:r>
      <w:proofErr w:type="gramEnd"/>
      <w:r>
        <w:t xml:space="preserve"> как только она стаптывалась...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Задумчиво: "выдающихся личностей то много, И по месту, и по времени. Вот по памяти потомков маловато. Как говорят - </w:t>
      </w:r>
      <w:proofErr w:type="gramStart"/>
      <w:r>
        <w:t>великими</w:t>
      </w:r>
      <w:proofErr w:type="gramEnd"/>
      <w:r>
        <w:t xml:space="preserve"> и незаменимыми полны целые кладбища. Все относительно..."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*Делает маленькие глоточки из бокала, и мерно качает головой в такт словам </w:t>
      </w:r>
      <w:proofErr w:type="spellStart"/>
      <w:r>
        <w:t>Байстрю</w:t>
      </w:r>
      <w:proofErr w:type="spellEnd"/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Неожиданно теряет сознание и сползает со стула на пол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Леди что с вами! *наклоняется и </w:t>
      </w:r>
      <w:proofErr w:type="spellStart"/>
      <w:r>
        <w:t>преподнимает</w:t>
      </w:r>
      <w:proofErr w:type="spellEnd"/>
      <w:r>
        <w:t xml:space="preserve"> голову*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Всё </w:t>
      </w:r>
      <w:proofErr w:type="spellStart"/>
      <w:r>
        <w:t>иак</w:t>
      </w:r>
      <w:proofErr w:type="spellEnd"/>
      <w:r>
        <w:t xml:space="preserve"> де задумчиво слушает жреца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Неожиданный поворот событий *бросает взгляд на </w:t>
      </w:r>
      <w:proofErr w:type="gramStart"/>
      <w:r>
        <w:t>потерявшую</w:t>
      </w:r>
      <w:proofErr w:type="gramEnd"/>
      <w:r>
        <w:t xml:space="preserve"> сознание*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Вскакивает и наклоняется к упавшей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</w:t>
      </w:r>
      <w:proofErr w:type="spellStart"/>
      <w:r>
        <w:t>Мммм</w:t>
      </w:r>
      <w:proofErr w:type="spellEnd"/>
      <w:r>
        <w:t>? *Приоткрывает глаза* Что такое?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</w:t>
      </w:r>
      <w:proofErr w:type="gramStart"/>
      <w:r>
        <w:t>Пытается привести в чувства слегка тряся</w:t>
      </w:r>
      <w:proofErr w:type="gramEnd"/>
      <w:r>
        <w:t xml:space="preserve"> за </w:t>
      </w:r>
      <w:proofErr w:type="spellStart"/>
      <w:r>
        <w:t>плчи</w:t>
      </w:r>
      <w:proofErr w:type="spellEnd"/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>: *обеспокоенно*</w:t>
      </w:r>
      <w:proofErr w:type="gramStart"/>
      <w:r>
        <w:t xml:space="preserve"> :</w:t>
      </w:r>
      <w:proofErr w:type="gramEnd"/>
      <w:r>
        <w:t xml:space="preserve"> что случилось!?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Зовите целителя. Живо. У девочки серьезные проблемы!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*Приподнимает голову* - </w:t>
      </w:r>
      <w:proofErr w:type="spellStart"/>
      <w:r>
        <w:t>Нн-не</w:t>
      </w:r>
      <w:proofErr w:type="spellEnd"/>
      <w:r>
        <w:t xml:space="preserve"> </w:t>
      </w:r>
      <w:proofErr w:type="spellStart"/>
      <w:r>
        <w:t>н-надо</w:t>
      </w:r>
      <w:proofErr w:type="spellEnd"/>
      <w:r>
        <w:t xml:space="preserve"> </w:t>
      </w:r>
      <w:proofErr w:type="spellStart"/>
      <w:r>
        <w:t>ц-цел-лителя</w:t>
      </w:r>
      <w:proofErr w:type="spellEnd"/>
      <w:r>
        <w:t>...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</w:t>
      </w:r>
      <w:proofErr w:type="spellStart"/>
      <w:r>
        <w:t>Нордарис</w:t>
      </w:r>
      <w:proofErr w:type="spellEnd"/>
      <w:r>
        <w:t xml:space="preserve">, вы ведь изучаете секреты </w:t>
      </w:r>
      <w:proofErr w:type="spellStart"/>
      <w:r>
        <w:t>целительства</w:t>
      </w:r>
      <w:proofErr w:type="spellEnd"/>
      <w:r>
        <w:t xml:space="preserve">, </w:t>
      </w:r>
      <w:proofErr w:type="gramStart"/>
      <w:r>
        <w:t>может вы можете</w:t>
      </w:r>
      <w:proofErr w:type="gramEnd"/>
      <w:r>
        <w:t xml:space="preserve"> помочь?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Зачем меня звать? Целитель и так тут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Хейдрун</w:t>
      </w:r>
      <w:proofErr w:type="spellEnd"/>
      <w:r>
        <w:t>, ее надо в комнату и никого не пускать кроме целителя и девушки, что будет за ней ухаживать. Давайте!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*Беспорядочно машет руками* </w:t>
      </w:r>
      <w:proofErr w:type="gramStart"/>
      <w:r>
        <w:t>-</w:t>
      </w:r>
      <w:proofErr w:type="spellStart"/>
      <w:r>
        <w:t>Ц</w:t>
      </w:r>
      <w:proofErr w:type="gramEnd"/>
      <w:r>
        <w:t>-целииит-тель</w:t>
      </w:r>
      <w:proofErr w:type="spellEnd"/>
      <w:r>
        <w:t xml:space="preserve">, </w:t>
      </w:r>
      <w:proofErr w:type="spellStart"/>
      <w:r>
        <w:t>кышшш</w:t>
      </w:r>
      <w:proofErr w:type="spellEnd"/>
      <w:r>
        <w:t>..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Нордалису</w:t>
      </w:r>
      <w:proofErr w:type="spellEnd"/>
      <w:r>
        <w:t xml:space="preserve"> на ухо "Девушка </w:t>
      </w:r>
      <w:proofErr w:type="spellStart"/>
      <w:r>
        <w:t>овящена</w:t>
      </w:r>
      <w:proofErr w:type="spellEnd"/>
      <w:r>
        <w:t xml:space="preserve"> новой жизнью, но... это тяготит ее. Будьте осторожны!"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</w:t>
      </w:r>
      <w:proofErr w:type="gramStart"/>
      <w:r>
        <w:t>С трудом поднимается с пола, поддерживаемая со всех сторон</w:t>
      </w:r>
      <w:proofErr w:type="gramEnd"/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Я думаю вам лучше действительно пойти прилечь.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</w:t>
      </w:r>
      <w:proofErr w:type="spellStart"/>
      <w:r>
        <w:t>К-к-кышшш</w:t>
      </w:r>
      <w:proofErr w:type="spellEnd"/>
      <w:r>
        <w:t xml:space="preserve">, </w:t>
      </w:r>
      <w:proofErr w:type="spellStart"/>
      <w:r>
        <w:t>ц-целителля</w:t>
      </w:r>
      <w:proofErr w:type="spellEnd"/>
      <w:r>
        <w:t xml:space="preserve"> </w:t>
      </w:r>
      <w:proofErr w:type="spellStart"/>
      <w:r>
        <w:t>н-не</w:t>
      </w:r>
      <w:proofErr w:type="spellEnd"/>
      <w:r>
        <w:t xml:space="preserve"> надо..</w:t>
      </w:r>
    </w:p>
    <w:p w:rsidR="00B3368C" w:rsidRDefault="00B3368C" w:rsidP="00B3368C">
      <w:r>
        <w:lastRenderedPageBreak/>
        <w:t xml:space="preserve">Heiðrún </w:t>
      </w:r>
      <w:proofErr w:type="spellStart"/>
      <w:r>
        <w:t>Soft-Heart</w:t>
      </w:r>
      <w:proofErr w:type="spellEnd"/>
      <w:r>
        <w:t>: Одобрительно кивает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</w:t>
      </w:r>
      <w:proofErr w:type="spellStart"/>
      <w:r>
        <w:t>Л-лучшше</w:t>
      </w:r>
      <w:proofErr w:type="spellEnd"/>
      <w:r>
        <w:t xml:space="preserve"> помогите в комнату</w:t>
      </w:r>
      <w:proofErr w:type="gramStart"/>
      <w:r>
        <w:t xml:space="preserve">.. </w:t>
      </w:r>
      <w:proofErr w:type="spellStart"/>
      <w:proofErr w:type="gramEnd"/>
      <w:r>
        <w:t>Прилесь</w:t>
      </w:r>
      <w:proofErr w:type="spellEnd"/>
      <w:r>
        <w:t>..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*прилечь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Достойнейший </w:t>
      </w:r>
      <w:proofErr w:type="spellStart"/>
      <w:r>
        <w:t>Байстрю</w:t>
      </w:r>
      <w:proofErr w:type="spellEnd"/>
      <w:r>
        <w:t xml:space="preserve"> и почтенный целитель, отнесите госпожу в комнату наверху, если над</w:t>
      </w:r>
      <w:proofErr w:type="gramStart"/>
      <w:r>
        <w:t>о-</w:t>
      </w:r>
      <w:proofErr w:type="gramEnd"/>
      <w:r>
        <w:t xml:space="preserve"> я улажу все проблемы с хозяином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Уважаемые вы слышали? Целитель не нужен</w:t>
      </w:r>
      <w:proofErr w:type="gramStart"/>
      <w:r>
        <w:t>.</w:t>
      </w:r>
      <w:proofErr w:type="gramEnd"/>
      <w:r>
        <w:t xml:space="preserve"> *</w:t>
      </w:r>
      <w:proofErr w:type="gramStart"/>
      <w:r>
        <w:t>б</w:t>
      </w:r>
      <w:proofErr w:type="gramEnd"/>
      <w:r>
        <w:t>ерет под руку* Я провожу вас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Переводит взгляд с одного на другого 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Давайте я попробую это сам определить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Вцепляется за локоть </w:t>
      </w:r>
      <w:proofErr w:type="spellStart"/>
      <w:r>
        <w:t>Байстрю</w:t>
      </w:r>
      <w:proofErr w:type="spellEnd"/>
      <w:r>
        <w:t xml:space="preserve"> и неуверенно походкой начинает двигаться в сторону лестницы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Идёмте наверх - там разберёмся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>: Обеспокоенно смотрит вслед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Раздраженно всплескивает руками: "Ну что за </w:t>
      </w:r>
      <w:proofErr w:type="spellStart"/>
      <w:r>
        <w:t>молодкжь</w:t>
      </w:r>
      <w:proofErr w:type="spellEnd"/>
      <w:r>
        <w:t xml:space="preserve"> пошла!" и произносит благословление на </w:t>
      </w:r>
      <w:proofErr w:type="spellStart"/>
      <w:r>
        <w:t>Рену</w:t>
      </w:r>
      <w:proofErr w:type="spellEnd"/>
      <w:r>
        <w:t>. Богиня явно откликается - руки жреца на мгновение окутываются едва видимым светом.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"</w:t>
      </w:r>
      <w:proofErr w:type="gramStart"/>
      <w:r>
        <w:t>Ну</w:t>
      </w:r>
      <w:proofErr w:type="gramEnd"/>
      <w:r>
        <w:t xml:space="preserve"> хоть вот так вот!"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С трудом доходит до кровати и </w:t>
      </w:r>
      <w:proofErr w:type="spellStart"/>
      <w:r>
        <w:t>обессиленно</w:t>
      </w:r>
      <w:proofErr w:type="spellEnd"/>
      <w:r>
        <w:t xml:space="preserve"> падает на нее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>: *с интересом поглядывая на руки жреца*</w:t>
      </w:r>
      <w:proofErr w:type="gramStart"/>
      <w:r>
        <w:t xml:space="preserve"> :</w:t>
      </w:r>
      <w:proofErr w:type="gramEnd"/>
      <w:r>
        <w:t xml:space="preserve"> стоит ли нам пойти за ними?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Нет, там достаточно присутствия целителя. Мы будем только помехой.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>: Вздыхает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внимательно смотрит на </w:t>
      </w:r>
      <w:proofErr w:type="spellStart"/>
      <w:r>
        <w:t>данмерку</w:t>
      </w:r>
      <w:proofErr w:type="spellEnd"/>
      <w:r>
        <w:t xml:space="preserve"> и небрежно снимает с пояса пару склянок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Будем надеяться, Боги </w:t>
      </w:r>
      <w:proofErr w:type="spellStart"/>
      <w:r>
        <w:t>милостливы</w:t>
      </w:r>
      <w:proofErr w:type="spellEnd"/>
      <w:r>
        <w:t xml:space="preserve"> к молодым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Леди вы знаете этого лекаря?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*Шепчет* </w:t>
      </w:r>
      <w:proofErr w:type="spellStart"/>
      <w:r>
        <w:t>Байстрю</w:t>
      </w:r>
      <w:proofErr w:type="spellEnd"/>
      <w:r>
        <w:t xml:space="preserve">, спасибо вам. Вы действительно благородный человек... Скажите, вы не </w:t>
      </w:r>
      <w:proofErr w:type="spellStart"/>
      <w:r>
        <w:t>обидетесь</w:t>
      </w:r>
      <w:proofErr w:type="spellEnd"/>
      <w:r>
        <w:t>, если я предложу вам награду за помощь?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>: Сколько событий и новых людей за один вечер! Но время неумолимо, мне правда стоит пойти готовить дом к приезду брата.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*Осторожно мотает головой</w:t>
      </w:r>
      <w:proofErr w:type="gramStart"/>
      <w:r>
        <w:t>* Н</w:t>
      </w:r>
      <w:proofErr w:type="gramEnd"/>
      <w:r>
        <w:t>ет, сей лекарь мне неизвестен. Но поверьте, он не сможет причинить мне вреда</w:t>
      </w:r>
    </w:p>
    <w:p w:rsidR="00B3368C" w:rsidRDefault="00B3368C" w:rsidP="00B3368C">
      <w:proofErr w:type="spellStart"/>
      <w:r>
        <w:lastRenderedPageBreak/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Хейдрун</w:t>
      </w:r>
      <w:proofErr w:type="spellEnd"/>
      <w:r>
        <w:t>: Давайте присядем и подождем нашего собеседника.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Ну, моя дорогая, что вы чувствуете?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Нет что вы *мотает рукой* Вы подсказали </w:t>
      </w:r>
      <w:proofErr w:type="gramStart"/>
      <w:r>
        <w:t>мне</w:t>
      </w:r>
      <w:proofErr w:type="gramEnd"/>
      <w:r>
        <w:t xml:space="preserve"> где найти кузница, я помог вам дойти до кровати. 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*с сожалением </w:t>
      </w:r>
      <w:proofErr w:type="gramStart"/>
      <w:r>
        <w:t>кивает жрецу* Вы уж проследите</w:t>
      </w:r>
      <w:proofErr w:type="gramEnd"/>
      <w:r>
        <w:t xml:space="preserve"> за </w:t>
      </w:r>
      <w:proofErr w:type="spellStart"/>
      <w:r>
        <w:t>Реной</w:t>
      </w:r>
      <w:proofErr w:type="spellEnd"/>
      <w:r>
        <w:t>, выглядела она неважно. Приходите к нам в Виндхельм снова! Когда открою свою таверну вы - желанный гость!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Садясь за стол: "</w:t>
      </w:r>
      <w:proofErr w:type="spellStart"/>
      <w:r>
        <w:t>Чтож</w:t>
      </w:r>
      <w:proofErr w:type="spellEnd"/>
      <w:r>
        <w:t xml:space="preserve">, было очень мило уделить мне столько внимания. Я буду молить Богиню о вашем доме, </w:t>
      </w:r>
      <w:proofErr w:type="spellStart"/>
      <w:r>
        <w:t>Хейдрун</w:t>
      </w:r>
      <w:proofErr w:type="spellEnd"/>
      <w:r>
        <w:t>."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*Неприязненно сморщившись* - Что вы не оставите меня в покое, не напичкав какой-нибудь гадостью!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Приятно было познакомиться леди </w:t>
      </w:r>
      <w:proofErr w:type="spellStart"/>
      <w:r>
        <w:t>Рена</w:t>
      </w:r>
      <w:proofErr w:type="spellEnd"/>
      <w:r>
        <w:t>. *кивает головой</w:t>
      </w:r>
      <w:proofErr w:type="gramStart"/>
      <w:r>
        <w:t>* Е</w:t>
      </w:r>
      <w:proofErr w:type="gramEnd"/>
      <w:r>
        <w:t xml:space="preserve">сли вам что то понадобиться я в таверне через улицу. </w:t>
      </w:r>
    </w:p>
    <w:p w:rsidR="00B3368C" w:rsidRDefault="00B3368C" w:rsidP="00B3368C">
      <w:r>
        <w:t xml:space="preserve">Heiðrún </w:t>
      </w:r>
      <w:proofErr w:type="spellStart"/>
      <w:r>
        <w:t>Soft-Heart</w:t>
      </w:r>
      <w:proofErr w:type="spellEnd"/>
      <w:r>
        <w:t xml:space="preserve">: Прощайте, и пусть ваша служба не </w:t>
      </w:r>
      <w:proofErr w:type="spellStart"/>
      <w:r>
        <w:t>отягощяет</w:t>
      </w:r>
      <w:proofErr w:type="spellEnd"/>
      <w:r>
        <w:t xml:space="preserve"> вас!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Я ещё не выказал своего согласия вас лечить *</w:t>
      </w:r>
      <w:proofErr w:type="gramStart"/>
      <w:r>
        <w:t>улыбается</w:t>
      </w:r>
      <w:proofErr w:type="gramEnd"/>
      <w:r>
        <w:t>* Возможно холод, голод и покой помогут лучше - это я пытаюсь выяснить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</w:t>
      </w:r>
      <w:proofErr w:type="gramStart"/>
      <w:r>
        <w:t>Позаботься о ней *кинул</w:t>
      </w:r>
      <w:proofErr w:type="gramEnd"/>
      <w:r>
        <w:t xml:space="preserve"> через плечо </w:t>
      </w:r>
      <w:proofErr w:type="spellStart"/>
      <w:r>
        <w:t>альтмеру</w:t>
      </w:r>
      <w:proofErr w:type="spellEnd"/>
      <w:r>
        <w:t>*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Никоим образом! (улыбается) Обязательно зайду в город, дабы посетить вашу таверну.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*В сторону </w:t>
      </w:r>
      <w:proofErr w:type="spellStart"/>
      <w:r>
        <w:t>Байстрю</w:t>
      </w:r>
      <w:proofErr w:type="spellEnd"/>
      <w:r>
        <w:t>, удовлетворенно* - Благодарю вас еще раз. Ступайте, и да благоволят вам боги, в которых вы верите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не меняя выражения </w:t>
      </w:r>
      <w:proofErr w:type="gramStart"/>
      <w:r>
        <w:t>лица</w:t>
      </w:r>
      <w:proofErr w:type="gramEnd"/>
      <w:r>
        <w:t xml:space="preserve"> молча проводил мужчину взглядом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Заметив </w:t>
      </w:r>
      <w:proofErr w:type="gramStart"/>
      <w:r>
        <w:t>спустившегося</w:t>
      </w:r>
      <w:proofErr w:type="gramEnd"/>
      <w:r>
        <w:t xml:space="preserve"> </w:t>
      </w:r>
      <w:proofErr w:type="spellStart"/>
      <w:r>
        <w:t>Байстрю</w:t>
      </w:r>
      <w:proofErr w:type="spellEnd"/>
      <w:r>
        <w:t xml:space="preserve"> машет ему призывно рукой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</w:t>
      </w:r>
      <w:proofErr w:type="gramStart"/>
      <w:r>
        <w:t>Оглянулся</w:t>
      </w:r>
      <w:proofErr w:type="gramEnd"/>
      <w:r>
        <w:t xml:space="preserve"> дав понять, что слушает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Так что вы ощущаете?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*Невольно улыбается в ответ лекарю* - покой - да. А вот холод и голод - вряд ли...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то уже что-то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Молодой человек. Что там наша </w:t>
      </w:r>
      <w:proofErr w:type="spellStart"/>
      <w:r>
        <w:t>Рена</w:t>
      </w:r>
      <w:proofErr w:type="spellEnd"/>
      <w:r>
        <w:t>? Целитель занялся ее недомоганием?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*Глаза закрываются, </w:t>
      </w:r>
      <w:proofErr w:type="gramStart"/>
      <w:r>
        <w:t>из</w:t>
      </w:r>
      <w:proofErr w:type="gramEnd"/>
      <w:r>
        <w:t xml:space="preserve"> </w:t>
      </w:r>
      <w:proofErr w:type="gramStart"/>
      <w:r>
        <w:t>под</w:t>
      </w:r>
      <w:proofErr w:type="gramEnd"/>
      <w:r>
        <w:t xml:space="preserve"> ресниц стекают капли слез* - пустоту... Я ощущаю только пустоту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Встает и подходит к </w:t>
      </w:r>
      <w:proofErr w:type="spellStart"/>
      <w:r>
        <w:t>Байстрю</w:t>
      </w:r>
      <w:proofErr w:type="spellEnd"/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Я оставил их наедине. </w:t>
      </w:r>
      <w:proofErr w:type="gramStart"/>
      <w:r>
        <w:t>Думаю</w:t>
      </w:r>
      <w:proofErr w:type="gramEnd"/>
      <w:r>
        <w:t xml:space="preserve"> лекарь знает свое дело. </w:t>
      </w:r>
    </w:p>
    <w:p w:rsidR="00B3368C" w:rsidRDefault="00B3368C" w:rsidP="00B3368C">
      <w:proofErr w:type="spellStart"/>
      <w:r>
        <w:lastRenderedPageBreak/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Поверьте, вы ничем не сможете мне помочь..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Ну, вот и славно. Милая девочка столь тяжко переносит недуг, что ей обязательно нужен опытный целитель, а не старый глупый жрец.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</w:t>
      </w:r>
      <w:proofErr w:type="gramStart"/>
      <w:r>
        <w:t>Простите мне стало</w:t>
      </w:r>
      <w:proofErr w:type="gramEnd"/>
      <w:r>
        <w:t xml:space="preserve"> любопытно, что за пузырек вы давали ей там возле стола? </w:t>
      </w:r>
      <w:proofErr w:type="spellStart"/>
      <w:r>
        <w:t>облакотился</w:t>
      </w:r>
      <w:proofErr w:type="spellEnd"/>
      <w:r>
        <w:t xml:space="preserve"> на стойку*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Обычно те, кого я лечу, заполняют чем-то эту пустоту, а потом мучаются от колик *усмехается</w:t>
      </w:r>
      <w:proofErr w:type="gramStart"/>
      <w:r>
        <w:t>* Т</w:t>
      </w:r>
      <w:proofErr w:type="gramEnd"/>
      <w:r>
        <w:t>ак чем вызвано ваше недомогание, вам известно?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Ох, ничего такого. Легкое поддерживающее средство, благословленное </w:t>
      </w:r>
      <w:proofErr w:type="spellStart"/>
      <w:r>
        <w:t>Марой</w:t>
      </w:r>
      <w:proofErr w:type="spellEnd"/>
      <w:r>
        <w:t xml:space="preserve"> на Её алтаре в </w:t>
      </w:r>
      <w:proofErr w:type="spellStart"/>
      <w:r>
        <w:t>Вэйресте</w:t>
      </w:r>
      <w:proofErr w:type="gramStart"/>
      <w:r>
        <w:t>.О</w:t>
      </w:r>
      <w:proofErr w:type="gramEnd"/>
      <w:r>
        <w:t>бычное</w:t>
      </w:r>
      <w:proofErr w:type="spellEnd"/>
      <w:r>
        <w:t xml:space="preserve"> средство для молодых девиц. У меня много всего такого - </w:t>
      </w:r>
      <w:proofErr w:type="gramStart"/>
      <w:r>
        <w:t>по долгу</w:t>
      </w:r>
      <w:proofErr w:type="gramEnd"/>
      <w:r>
        <w:t xml:space="preserve"> служения, знаешь ли.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Да, мне известно, да... *Судорожно сжимает руки в кулачки, чтобы не разрыдаться в полный голос*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А может у вас найдется мазь от насекомых? *В скором времени </w:t>
      </w:r>
      <w:proofErr w:type="spellStart"/>
      <w:r>
        <w:t>напрвляюсь</w:t>
      </w:r>
      <w:proofErr w:type="spellEnd"/>
      <w:r>
        <w:t xml:space="preserve"> в </w:t>
      </w:r>
      <w:proofErr w:type="spellStart"/>
      <w:r>
        <w:t>Чернотопье</w:t>
      </w:r>
      <w:proofErr w:type="spellEnd"/>
      <w:r>
        <w:t xml:space="preserve">, а там насколько я слышал насекомых </w:t>
      </w:r>
      <w:proofErr w:type="gramStart"/>
      <w:r>
        <w:t>очень много</w:t>
      </w:r>
      <w:proofErr w:type="gramEnd"/>
      <w:r>
        <w:t xml:space="preserve"> кровососущих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Отпивает вина из кубка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Если вам неудобно об этом говорить - я совсем не настаиваю, все мы вправе на то, чтоб хоронить в себе своих демонов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Да. Я пытаюсь. Пытаюсь похоронить</w:t>
      </w:r>
      <w:proofErr w:type="gramStart"/>
      <w:r>
        <w:t xml:space="preserve">.. </w:t>
      </w:r>
      <w:proofErr w:type="gramEnd"/>
      <w:r>
        <w:t>Но не могу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Нет-нет, сын мой. Я не алхимик. У меня есть лишь те средства, что помогают мне творить служение моей Богине. Но, возможно тебе поможет вот </w:t>
      </w:r>
      <w:proofErr w:type="spellStart"/>
      <w:r>
        <w:t>этоот</w:t>
      </w:r>
      <w:proofErr w:type="spellEnd"/>
      <w:r>
        <w:t xml:space="preserve"> корешок? - вытаскивает из кармана- 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Не сочтите за наглость, а какой богине вы служите?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Его применяют наши охотники. Бросают в горячую воду и натирают суточным настоем кожу рук и лица. Говорят - помогает. Мне так точно помогло. 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Так в этом проблема? В тяжких воспоминаниях?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Благодарю за корень. Сколько я вам за него должен?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А служу я благой Маре, сын мой. Той, что хранит наши дома и семьи.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Нет-нет, что ты! - машет рукам</w:t>
      </w:r>
      <w:proofErr w:type="gramStart"/>
      <w:r>
        <w:t>и-</w:t>
      </w:r>
      <w:proofErr w:type="gramEnd"/>
      <w:r>
        <w:t xml:space="preserve"> Никакой платы, как можно! Во имя благой Богини!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*Тяжело вздыхает* слишком свежие воспоминания</w:t>
      </w:r>
      <w:proofErr w:type="gramStart"/>
      <w:r>
        <w:t xml:space="preserve"> *С</w:t>
      </w:r>
      <w:proofErr w:type="gramEnd"/>
      <w:r>
        <w:t>нова смыкает веки*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Благодарю вас жрец. Но позвольте мне тогда угостить </w:t>
      </w:r>
      <w:proofErr w:type="gramStart"/>
      <w:r>
        <w:t>вас</w:t>
      </w:r>
      <w:proofErr w:type="gramEnd"/>
      <w:r>
        <w:t xml:space="preserve"> чем </w:t>
      </w:r>
      <w:proofErr w:type="spellStart"/>
      <w:r>
        <w:t>нибудь</w:t>
      </w:r>
      <w:proofErr w:type="spellEnd"/>
      <w:r>
        <w:t>?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Внимательно смотрит на </w:t>
      </w:r>
      <w:proofErr w:type="spellStart"/>
      <w:r>
        <w:t>данмерку</w:t>
      </w:r>
      <w:proofErr w:type="spellEnd"/>
      <w:r>
        <w:t xml:space="preserve"> какое-то </w:t>
      </w:r>
      <w:proofErr w:type="gramStart"/>
      <w:r>
        <w:t>время</w:t>
      </w:r>
      <w:proofErr w:type="gramEnd"/>
      <w:r>
        <w:t xml:space="preserve"> и уголок его рта слегка ползёт вверх в усмешке</w:t>
      </w:r>
    </w:p>
    <w:p w:rsidR="00B3368C" w:rsidRDefault="00B3368C" w:rsidP="00B3368C">
      <w:proofErr w:type="spellStart"/>
      <w:r>
        <w:lastRenderedPageBreak/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В таком случае я знаю, чем вам помочь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Широко улыбаясь: "Угости меня добрым советом, сын мой. Мне сказали, что я могу разыскать старинный алтарь Мары неподалеку. Верно ли сие?"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*Утомленно* вряд ли...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Ох..</w:t>
      </w:r>
      <w:proofErr w:type="gramStart"/>
      <w:r>
        <w:t>.б</w:t>
      </w:r>
      <w:proofErr w:type="gramEnd"/>
      <w:r>
        <w:t xml:space="preserve">оюсь я знаю </w:t>
      </w:r>
      <w:proofErr w:type="spellStart"/>
      <w:r>
        <w:t>сдешние</w:t>
      </w:r>
      <w:proofErr w:type="spellEnd"/>
      <w:r>
        <w:t xml:space="preserve"> места не лучше вас. Я сам проездом тут, </w:t>
      </w:r>
      <w:proofErr w:type="gramStart"/>
      <w:r>
        <w:t>увы</w:t>
      </w:r>
      <w:proofErr w:type="gramEnd"/>
      <w:r>
        <w:t xml:space="preserve"> *покачал головой*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Разводит руками: "</w:t>
      </w:r>
      <w:proofErr w:type="gramStart"/>
      <w:r>
        <w:t>Ну</w:t>
      </w:r>
      <w:proofErr w:type="gramEnd"/>
      <w:r>
        <w:t xml:space="preserve"> тогда давай вместе молить богиню за нашу страждущую. "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Хоть я и предостерегу вас, </w:t>
      </w:r>
      <w:proofErr w:type="spellStart"/>
      <w:r>
        <w:t>чебы</w:t>
      </w:r>
      <w:proofErr w:type="spellEnd"/>
      <w:r>
        <w:t xml:space="preserve"> вы не слишком сегодня налегали на спиртное, вы меня всё равно не послушаете, а потом об этом пожалеете. Когда это </w:t>
      </w:r>
      <w:proofErr w:type="spellStart"/>
      <w:r>
        <w:t>произоёдёт</w:t>
      </w:r>
      <w:proofErr w:type="spellEnd"/>
      <w:r>
        <w:t xml:space="preserve"> - выпейте это *протягивает её один </w:t>
      </w:r>
      <w:proofErr w:type="gramStart"/>
      <w:r>
        <w:t>из</w:t>
      </w:r>
      <w:proofErr w:type="gramEnd"/>
      <w:r>
        <w:t xml:space="preserve"> 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- пузырьков*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Как только на моем пути попадется алтарь </w:t>
      </w:r>
      <w:proofErr w:type="spellStart"/>
      <w:proofErr w:type="gramStart"/>
      <w:r>
        <w:t>богини-мать</w:t>
      </w:r>
      <w:proofErr w:type="spellEnd"/>
      <w:proofErr w:type="gramEnd"/>
      <w:r>
        <w:t>, я обязательно приклоню колени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Это выведет из вашего организма остатки алкоголя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Вот и славно, вот и славно. Пойдемте к столу? Хотя, впрочем, уже поздно и мне пора творить вечернюю молитву.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А потом, когда вам станет легче, оставьте письмо трактирщику, если пожелаете, на моё имя и я вас отыщу</w:t>
      </w:r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 xml:space="preserve">: А что привело вас так далеко от родного дома? </w:t>
      </w:r>
      <w:proofErr w:type="spellStart"/>
      <w:r>
        <w:t>Поломничество</w:t>
      </w:r>
      <w:proofErr w:type="spellEnd"/>
      <w:r>
        <w:t>?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*Неожиданно впадает в ярость* - Вы! Да что вы понимаете! Алкоголь! Да </w:t>
      </w:r>
      <w:proofErr w:type="spellStart"/>
      <w:r>
        <w:t>никакй</w:t>
      </w:r>
      <w:proofErr w:type="spellEnd"/>
      <w:r>
        <w:t xml:space="preserve"> алкоголь не зальет горе от потери ребенка!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если, как я </w:t>
      </w:r>
      <w:proofErr w:type="spellStart"/>
      <w:r>
        <w:t>скажал</w:t>
      </w:r>
      <w:proofErr w:type="spellEnd"/>
      <w:r>
        <w:t>, пожелаете, разумеется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</w:t>
      </w:r>
      <w:proofErr w:type="spellStart"/>
      <w:r>
        <w:t>Сплеск</w:t>
      </w:r>
      <w:proofErr w:type="spellEnd"/>
      <w:r>
        <w:t xml:space="preserve"> ярости так же неожиданно проходит. Она откидывается на подушки, и </w:t>
      </w:r>
      <w:proofErr w:type="gramStart"/>
      <w:r>
        <w:t>лежит</w:t>
      </w:r>
      <w:proofErr w:type="gramEnd"/>
      <w:r>
        <w:t xml:space="preserve"> молча, сверля взглядом щелястый деревянный потолок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Не только. В здешней Гильдии </w:t>
      </w:r>
      <w:proofErr w:type="spellStart"/>
      <w:r>
        <w:t>могов</w:t>
      </w:r>
      <w:proofErr w:type="spellEnd"/>
      <w:r>
        <w:t xml:space="preserve"> есть старинные рукописи об исследованиях в области тонких </w:t>
      </w:r>
      <w:proofErr w:type="spellStart"/>
      <w:r>
        <w:t>ээнергий</w:t>
      </w:r>
      <w:proofErr w:type="spellEnd"/>
      <w:r>
        <w:t xml:space="preserve"> и их влиянии на течение потоков в </w:t>
      </w:r>
      <w:proofErr w:type="spellStart"/>
      <w:r>
        <w:t>Мундусе</w:t>
      </w:r>
      <w:proofErr w:type="spellEnd"/>
      <w:r>
        <w:t xml:space="preserve">. 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Вот я и приехал по поручению преподобного </w:t>
      </w:r>
      <w:proofErr w:type="spellStart"/>
      <w:r>
        <w:t>Помпидуса</w:t>
      </w:r>
      <w:proofErr w:type="spellEnd"/>
      <w:r>
        <w:t>, дабы приобрести сии труды</w:t>
      </w:r>
      <w:proofErr w:type="gramStart"/>
      <w:r>
        <w:t>.</w:t>
      </w:r>
      <w:proofErr w:type="gramEnd"/>
      <w:r>
        <w:t xml:space="preserve"> </w:t>
      </w:r>
      <w:proofErr w:type="gramStart"/>
      <w:r>
        <w:t>н</w:t>
      </w:r>
      <w:proofErr w:type="gramEnd"/>
      <w:r>
        <w:t>адеясь, что уж мне то не откажут</w:t>
      </w:r>
    </w:p>
    <w:p w:rsidR="00B3368C" w:rsidRDefault="00B3368C" w:rsidP="00B3368C">
      <w:proofErr w:type="spellStart"/>
      <w:proofErr w:type="gram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смотрит на </w:t>
      </w:r>
      <w:proofErr w:type="spellStart"/>
      <w:r>
        <w:t>данмерку</w:t>
      </w:r>
      <w:proofErr w:type="spellEnd"/>
      <w:r>
        <w:t xml:space="preserve"> и его выражение лица постепенно меняется от снисходительного до безмерно холодного</w:t>
      </w:r>
      <w:proofErr w:type="gramEnd"/>
    </w:p>
    <w:p w:rsidR="00B3368C" w:rsidRDefault="00B3368C" w:rsidP="00B3368C">
      <w:proofErr w:type="spellStart"/>
      <w:r>
        <w:t>Baystru</w:t>
      </w:r>
      <w:proofErr w:type="spellEnd"/>
      <w:r>
        <w:t xml:space="preserve"> </w:t>
      </w:r>
      <w:proofErr w:type="spellStart"/>
      <w:r>
        <w:t>Lamberd</w:t>
      </w:r>
      <w:proofErr w:type="spellEnd"/>
      <w:r>
        <w:t>: *улыбается* Удачи вам в ваших поисках. Ну что ж *</w:t>
      </w:r>
      <w:proofErr w:type="gramStart"/>
      <w:r>
        <w:t>одевает на голову шляпу</w:t>
      </w:r>
      <w:proofErr w:type="gramEnd"/>
      <w:r>
        <w:t xml:space="preserve">* мне действительно уже пора. </w:t>
      </w:r>
      <w:proofErr w:type="gramStart"/>
      <w:r>
        <w:t>Надеюсь еще свидимся</w:t>
      </w:r>
      <w:proofErr w:type="gramEnd"/>
      <w:r>
        <w:t xml:space="preserve"> жрец! *оставил на стойке деньги за выпивку и еду*</w:t>
      </w:r>
    </w:p>
    <w:p w:rsidR="00B3368C" w:rsidRDefault="00B3368C" w:rsidP="00B3368C">
      <w:proofErr w:type="spellStart"/>
      <w:r>
        <w:lastRenderedPageBreak/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И тебе удачи, сын мой</w:t>
      </w:r>
      <w:proofErr w:type="gramStart"/>
      <w:r>
        <w:t>.</w:t>
      </w:r>
      <w:proofErr w:type="gramEnd"/>
      <w:r>
        <w:t xml:space="preserve"> - </w:t>
      </w:r>
      <w:proofErr w:type="gramStart"/>
      <w:r>
        <w:t>б</w:t>
      </w:r>
      <w:proofErr w:type="gramEnd"/>
      <w:r>
        <w:t>лагословляет уходящего.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Если б вы знали, как предсказуема эта реакция. Я знаю, ведь сам </w:t>
      </w:r>
      <w:proofErr w:type="spellStart"/>
      <w:r>
        <w:t>ипытывал</w:t>
      </w:r>
      <w:proofErr w:type="spellEnd"/>
      <w:r>
        <w:t xml:space="preserve"> те же эмоции, пока не выбрал иной путь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Не обращает никакого внимания на изменение выражения лица лекаря, </w:t>
      </w:r>
      <w:proofErr w:type="gramStart"/>
      <w:r>
        <w:t>молча</w:t>
      </w:r>
      <w:proofErr w:type="gramEnd"/>
      <w:r>
        <w:t xml:space="preserve"> страдает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gramStart"/>
      <w:r>
        <w:t>Подымается</w:t>
      </w:r>
      <w:proofErr w:type="gramEnd"/>
      <w:r>
        <w:t xml:space="preserve"> к комнате </w:t>
      </w:r>
      <w:proofErr w:type="spellStart"/>
      <w:r>
        <w:t>Рены</w:t>
      </w:r>
      <w:proofErr w:type="spellEnd"/>
      <w:r>
        <w:t xml:space="preserve"> и тихонько подходит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Моё дело -предложить способ справится с эмоциями и их кратковременными последствиями - а если захотите </w:t>
      </w:r>
      <w:proofErr w:type="gramStart"/>
      <w:r>
        <w:t>справится</w:t>
      </w:r>
      <w:proofErr w:type="gramEnd"/>
      <w:r>
        <w:t xml:space="preserve"> с недугом, ДЕЙСТВИТЕЛЬНО захотите, сможете встретится со мной ещё раз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Что тут, благородный друг? Как наша больная, как ее радость?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а пока - поспите хотя бы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Лежит, не подавая никаких признаков жизни, только чуть-чуть слышится дыхание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Наклоняется над </w:t>
      </w:r>
      <w:proofErr w:type="spellStart"/>
      <w:r>
        <w:t>Реной</w:t>
      </w:r>
      <w:proofErr w:type="spellEnd"/>
      <w:r>
        <w:t>, привычно благословляя девушку: "Как ты, дитя?"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Кто тут? Еще один лекарь? - *безразличным голосом*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Нет-нет. Я служитель Мары, </w:t>
      </w:r>
      <w:proofErr w:type="spellStart"/>
      <w:r>
        <w:t>Фра</w:t>
      </w:r>
      <w:proofErr w:type="spellEnd"/>
      <w:r>
        <w:t xml:space="preserve"> </w:t>
      </w:r>
      <w:proofErr w:type="spellStart"/>
      <w:r>
        <w:t>Сульпициус</w:t>
      </w:r>
      <w:proofErr w:type="spellEnd"/>
      <w:r>
        <w:t xml:space="preserve">. Я пришел принести тебе </w:t>
      </w:r>
      <w:proofErr w:type="spellStart"/>
      <w:r>
        <w:t>благословоение</w:t>
      </w:r>
      <w:proofErr w:type="spellEnd"/>
      <w:r>
        <w:t xml:space="preserve"> Богини, дитя!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Извлекает кусочек пергамента, пишет на нём своё имя и, подумав, заворачивает в него второй пузырёк, оставляя всё это на прикроватной тумбе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*Тяжело вздыхает* - что мне с того </w:t>
      </w:r>
      <w:proofErr w:type="spellStart"/>
      <w:r>
        <w:t>благовловления</w:t>
      </w:r>
      <w:proofErr w:type="spellEnd"/>
      <w:r>
        <w:t>!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*снова </w:t>
      </w:r>
      <w:proofErr w:type="gramStart"/>
      <w:r>
        <w:t xml:space="preserve">изменив выражения лица на улыбку* Мой </w:t>
      </w:r>
      <w:proofErr w:type="spellStart"/>
      <w:r>
        <w:t>дорогий</w:t>
      </w:r>
      <w:proofErr w:type="spellEnd"/>
      <w:r>
        <w:t xml:space="preserve"> друг, когда</w:t>
      </w:r>
      <w:proofErr w:type="gramEnd"/>
      <w:r>
        <w:t xml:space="preserve"> закончите с благословением, спускайтесь - дадим девушке отдых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Удивленно: "Как же так, доченька! Для молодой мамы благодать Богин</w:t>
      </w:r>
      <w:proofErr w:type="gramStart"/>
      <w:r>
        <w:t>и-</w:t>
      </w:r>
      <w:proofErr w:type="gramEnd"/>
      <w:r>
        <w:t xml:space="preserve"> самое то! особенно когда так болеешь! 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Нордалису</w:t>
      </w:r>
      <w:proofErr w:type="spellEnd"/>
      <w:r>
        <w:t>: Да-да, друг мой, непременно.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*Сил уже нет, но глаза снова начинают сверкать злобой* - </w:t>
      </w:r>
      <w:proofErr w:type="spellStart"/>
      <w:r>
        <w:t>Мамы-ы-ы</w:t>
      </w:r>
      <w:proofErr w:type="spellEnd"/>
      <w:r>
        <w:t xml:space="preserve">?!!! 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Эти </w:t>
      </w:r>
      <w:proofErr w:type="gramStart"/>
      <w:r>
        <w:t>сволочи</w:t>
      </w:r>
      <w:proofErr w:type="gramEnd"/>
      <w:r>
        <w:t xml:space="preserve"> вытравили моего ребенка! И сказали, что у меня больше никогда, никогда не будет детей!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Кивает: "Да. А что не так то? Я же вижу. </w:t>
      </w:r>
      <w:proofErr w:type="gramStart"/>
      <w:r>
        <w:t xml:space="preserve">Благая </w:t>
      </w:r>
      <w:proofErr w:type="spellStart"/>
      <w:r>
        <w:t>Мара</w:t>
      </w:r>
      <w:proofErr w:type="spellEnd"/>
      <w:r>
        <w:t xml:space="preserve"> дала мне Дар - </w:t>
      </w:r>
      <w:proofErr w:type="spellStart"/>
      <w:r>
        <w:t>ввидеть</w:t>
      </w:r>
      <w:proofErr w:type="spellEnd"/>
      <w:r>
        <w:t xml:space="preserve"> новую жизнь.</w:t>
      </w:r>
      <w:proofErr w:type="gramEnd"/>
      <w:r>
        <w:t xml:space="preserve"> Ты беременна, девочка, вот только </w:t>
      </w:r>
      <w:proofErr w:type="gramStart"/>
      <w:r>
        <w:t>отчего то</w:t>
      </w:r>
      <w:proofErr w:type="gramEnd"/>
      <w:r>
        <w:t xml:space="preserve"> очень больна. Куда сильнее, чем в таких случаях положено</w:t>
      </w:r>
      <w:proofErr w:type="gramStart"/>
      <w:r>
        <w:t>."</w:t>
      </w:r>
      <w:proofErr w:type="gramEnd"/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Сжимается в комочек, </w:t>
      </w:r>
      <w:proofErr w:type="gramStart"/>
      <w:r>
        <w:t>прижимая к груди коленки и лежит</w:t>
      </w:r>
      <w:proofErr w:type="gramEnd"/>
      <w:r>
        <w:t>, мелко вздрагивая</w:t>
      </w:r>
    </w:p>
    <w:p w:rsidR="00B3368C" w:rsidRDefault="00B3368C" w:rsidP="00B3368C">
      <w:proofErr w:type="spellStart"/>
      <w:r>
        <w:lastRenderedPageBreak/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"Нет! Нет, доченька. Все не так. Ребенок жив. Это точно. Поверь мне, Богиня не ошибается!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spellStart"/>
      <w:r>
        <w:t>Фра</w:t>
      </w:r>
      <w:proofErr w:type="spellEnd"/>
      <w:r>
        <w:t xml:space="preserve"> </w:t>
      </w:r>
      <w:proofErr w:type="spellStart"/>
      <w:r>
        <w:t>Сульпиций</w:t>
      </w:r>
      <w:proofErr w:type="spellEnd"/>
      <w:r>
        <w:t xml:space="preserve"> обеспокоенно махал руками, вертелся, не </w:t>
      </w:r>
      <w:proofErr w:type="gramStart"/>
      <w:r>
        <w:t>зная</w:t>
      </w:r>
      <w:proofErr w:type="gramEnd"/>
      <w:r>
        <w:t xml:space="preserve"> куда приложить руки, и все время повторял: "Да как же... Я ж вижу... Живой он, живехонек. </w:t>
      </w:r>
      <w:proofErr w:type="gramStart"/>
      <w:r>
        <w:t>Слабенький</w:t>
      </w:r>
      <w:proofErr w:type="gramEnd"/>
      <w:r>
        <w:t>, правда..."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*Слова жреца потихоньку доходят до сознания* - </w:t>
      </w:r>
      <w:proofErr w:type="spellStart"/>
      <w:proofErr w:type="gramStart"/>
      <w:r>
        <w:t>Ж-жив</w:t>
      </w:r>
      <w:proofErr w:type="spellEnd"/>
      <w:proofErr w:type="gramEnd"/>
      <w:r>
        <w:t xml:space="preserve">? Ребенок жив? Но </w:t>
      </w:r>
      <w:proofErr w:type="gramStart"/>
      <w:r>
        <w:t>как</w:t>
      </w:r>
      <w:proofErr w:type="gramEnd"/>
      <w:r>
        <w:t xml:space="preserve"> же тогда... *Снова теряет сознание*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Порывался сбегать за доктором, но снова возвращался к Рене.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Некоторое время спустя приходит в себя</w:t>
      </w:r>
    </w:p>
    <w:p w:rsidR="00B3368C" w:rsidRDefault="00B3368C" w:rsidP="00B3368C">
      <w:proofErr w:type="spellStart"/>
      <w:r w:rsidRPr="00B3368C">
        <w:rPr>
          <w:lang w:val="en-US"/>
        </w:rPr>
        <w:t>Fra</w:t>
      </w:r>
      <w:proofErr w:type="spellEnd"/>
      <w:r w:rsidRPr="00B3368C">
        <w:rPr>
          <w:lang w:val="en-US"/>
        </w:rPr>
        <w:t xml:space="preserve"> </w:t>
      </w:r>
      <w:proofErr w:type="spellStart"/>
      <w:r w:rsidRPr="00B3368C">
        <w:rPr>
          <w:lang w:val="en-US"/>
        </w:rPr>
        <w:t>Sulpicius</w:t>
      </w:r>
      <w:proofErr w:type="spellEnd"/>
      <w:r w:rsidRPr="00B3368C">
        <w:rPr>
          <w:lang w:val="en-US"/>
        </w:rPr>
        <w:t xml:space="preserve">: </w:t>
      </w:r>
      <w:r>
        <w:t>Ах</w:t>
      </w:r>
      <w:r w:rsidRPr="00B3368C">
        <w:rPr>
          <w:lang w:val="en-US"/>
        </w:rPr>
        <w:t xml:space="preserve"> </w:t>
      </w:r>
      <w:r>
        <w:t>ты</w:t>
      </w:r>
      <w:r w:rsidRPr="00B3368C">
        <w:rPr>
          <w:lang w:val="en-US"/>
        </w:rPr>
        <w:t xml:space="preserve"> </w:t>
      </w:r>
      <w:r>
        <w:t>ж</w:t>
      </w:r>
      <w:r w:rsidRPr="00B3368C">
        <w:rPr>
          <w:lang w:val="en-US"/>
        </w:rPr>
        <w:t xml:space="preserve">... </w:t>
      </w:r>
      <w:r>
        <w:t xml:space="preserve">Целитель! Друг мой! вернитесь! ах, как же так. Вот </w:t>
      </w:r>
      <w:proofErr w:type="spellStart"/>
      <w:r>
        <w:t>дурак</w:t>
      </w:r>
      <w:proofErr w:type="spellEnd"/>
      <w:r>
        <w:t xml:space="preserve"> то... Ну как же я теперь...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*Шепотом* - как вы думаете, тот лекарь... Ему можно доверять?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С рук жреца то и дело срываются искорки света и падают на </w:t>
      </w:r>
      <w:proofErr w:type="spellStart"/>
      <w:r>
        <w:t>Рену</w:t>
      </w:r>
      <w:proofErr w:type="spellEnd"/>
      <w:r>
        <w:t>, но видно, что этого мало и жрец недоволен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Ох, очнулась. </w:t>
      </w:r>
      <w:proofErr w:type="gramStart"/>
      <w:r>
        <w:t>Ну</w:t>
      </w:r>
      <w:proofErr w:type="gramEnd"/>
      <w:r>
        <w:t xml:space="preserve"> вот и хорошо, вот и ладненько... А лекарь? Да что ж  лекарь. Вроде вполне себе уверенный господин. Умный. Он тебя не </w:t>
      </w:r>
      <w:proofErr w:type="spellStart"/>
      <w:r>
        <w:t>обяжал</w:t>
      </w:r>
      <w:proofErr w:type="spellEnd"/>
      <w:r>
        <w:t xml:space="preserve"> тут?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Тогда дайте, дайте мне скорее то лекарство, которое он оставил...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Жрец неловко засуетился, ища - где же лекарство, нашел и торопливо сует в руки Рене: "Вот, вот девочка, пей!"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*По лицу расползается блаженная улыбка</w:t>
      </w:r>
      <w:proofErr w:type="gramStart"/>
      <w:r>
        <w:t>* Д</w:t>
      </w:r>
      <w:proofErr w:type="gramEnd"/>
      <w:r>
        <w:t>а я теперь все выдержу, все переживу... Спасибо вам, добрый служитель вашей богини!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Выпивает лекарство из пузырька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Нет-нет, милая, </w:t>
      </w:r>
      <w:proofErr w:type="gramStart"/>
      <w:r>
        <w:t>нашей</w:t>
      </w:r>
      <w:proofErr w:type="gramEnd"/>
      <w:r>
        <w:t>. Жрец улыбается: У Мары нет ни бедного, ни богатого, ни знатного, ни простолюдина...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 xml:space="preserve">: Знаете, это самый счастливый город на всем свете! Я и не </w:t>
      </w:r>
      <w:proofErr w:type="spellStart"/>
      <w:r>
        <w:t>надеялвсь</w:t>
      </w:r>
      <w:proofErr w:type="spellEnd"/>
      <w:r>
        <w:t>, что еще могу быть так счастлива...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Ни </w:t>
      </w:r>
      <w:proofErr w:type="spellStart"/>
      <w:r>
        <w:t>данмера</w:t>
      </w:r>
      <w:proofErr w:type="spellEnd"/>
      <w:r>
        <w:t xml:space="preserve">, ни </w:t>
      </w:r>
      <w:proofErr w:type="spellStart"/>
      <w:r>
        <w:t>имперца</w:t>
      </w:r>
      <w:proofErr w:type="spellEnd"/>
      <w:r>
        <w:t>, ни правого, ни виноватого. Все мы от отца с матерью рождены и у очага домашнего выросли</w:t>
      </w:r>
      <w:proofErr w:type="gramStart"/>
      <w:r>
        <w:t>.</w:t>
      </w:r>
      <w:proofErr w:type="gramEnd"/>
      <w:r>
        <w:t xml:space="preserve"> (</w:t>
      </w:r>
      <w:proofErr w:type="gramStart"/>
      <w:r>
        <w:t>в</w:t>
      </w:r>
      <w:proofErr w:type="gramEnd"/>
      <w:r>
        <w:t>здыхает) Мы все для Мары свои.</w:t>
      </w:r>
    </w:p>
    <w:p w:rsidR="00B3368C" w:rsidRDefault="00B3368C" w:rsidP="00B3368C">
      <w:proofErr w:type="spellStart"/>
      <w:r>
        <w:t>Rena</w:t>
      </w:r>
      <w:proofErr w:type="spellEnd"/>
      <w:r>
        <w:t xml:space="preserve"> </w:t>
      </w:r>
      <w:proofErr w:type="spellStart"/>
      <w:r>
        <w:t>Orethi</w:t>
      </w:r>
      <w:proofErr w:type="spellEnd"/>
      <w:r>
        <w:t>: Кивает на каждое слово жреца и потихоньку засыпает спокойным, ровным сном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Широко улыбаясь: "Милая моя, да разве ж в городе дело. Ты святое предназначение выполняешь, ребеночку жизнь дала, Мамой стала. Оттого и улыбается тебе весь </w:t>
      </w:r>
      <w:proofErr w:type="spellStart"/>
      <w:r>
        <w:t>Нирн</w:t>
      </w:r>
      <w:proofErr w:type="spellEnd"/>
      <w:r>
        <w:t>!"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"Спи, спи, милая. Вот так то и хорошо. А я </w:t>
      </w:r>
      <w:proofErr w:type="gramStart"/>
      <w:r>
        <w:t>пойду</w:t>
      </w:r>
      <w:proofErr w:type="gramEnd"/>
      <w:r>
        <w:t xml:space="preserve"> предупрежу трактирщика, чтоб не тревожили, да присматривали</w:t>
      </w:r>
    </w:p>
    <w:p w:rsidR="00B3368C" w:rsidRDefault="00B3368C" w:rsidP="00B3368C">
      <w:proofErr w:type="spellStart"/>
      <w:r>
        <w:lastRenderedPageBreak/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</w:t>
      </w:r>
      <w:proofErr w:type="gramStart"/>
      <w:r>
        <w:t xml:space="preserve">Укрыв </w:t>
      </w:r>
      <w:proofErr w:type="spellStart"/>
      <w:r>
        <w:t>Рену</w:t>
      </w:r>
      <w:proofErr w:type="spellEnd"/>
      <w:r>
        <w:t xml:space="preserve"> </w:t>
      </w:r>
      <w:proofErr w:type="spellStart"/>
      <w:r>
        <w:t>потепее</w:t>
      </w:r>
      <w:proofErr w:type="spellEnd"/>
      <w:r>
        <w:t xml:space="preserve"> спускается</w:t>
      </w:r>
      <w:proofErr w:type="gramEnd"/>
      <w:r>
        <w:t xml:space="preserve"> вниз, лучась улыбкой.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склонив голову, пьёт свой мёд, </w:t>
      </w:r>
      <w:proofErr w:type="spellStart"/>
      <w:r>
        <w:t>поглуженный</w:t>
      </w:r>
      <w:proofErr w:type="spellEnd"/>
      <w:r>
        <w:t xml:space="preserve"> в размышления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Садится </w:t>
      </w:r>
      <w:proofErr w:type="spellStart"/>
      <w:r>
        <w:t>рялом</w:t>
      </w:r>
      <w:proofErr w:type="spellEnd"/>
      <w:r>
        <w:t xml:space="preserve"> с </w:t>
      </w:r>
      <w:proofErr w:type="spellStart"/>
      <w:r>
        <w:t>Нордалисом</w:t>
      </w:r>
      <w:proofErr w:type="spellEnd"/>
      <w:r>
        <w:t>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*Приподнимая бровь</w:t>
      </w:r>
      <w:proofErr w:type="gramStart"/>
      <w:r>
        <w:t>* Т</w:t>
      </w:r>
      <w:proofErr w:type="gramEnd"/>
      <w:r>
        <w:t>ак что же, мой друг, чтоб всё это значило?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Вот и ладно все. Вот и хорошо. Спасибо, дорогой друг за помощь и </w:t>
      </w:r>
      <w:proofErr w:type="spellStart"/>
      <w:r>
        <w:t>целительство</w:t>
      </w:r>
      <w:proofErr w:type="spellEnd"/>
      <w:r>
        <w:t>!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Вы, очевидно, знаете больше меня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Машет руками: Нет-нет, что ты! Я просто вижу. Дар Богини, знаешь ли. Награда за служение. Не </w:t>
      </w:r>
      <w:proofErr w:type="spellStart"/>
      <w:r>
        <w:t>болеее</w:t>
      </w:r>
      <w:proofErr w:type="spellEnd"/>
      <w:r>
        <w:t xml:space="preserve"> того. Ну и некий жизненный опыт, конечно.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ну что ж, я рад, что всё миновало... если всё действительно миновало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 xml:space="preserve">: Жрец устал. Вечер был проведен с пользой, но, благая Богиня, </w:t>
      </w:r>
      <w:proofErr w:type="gramStart"/>
      <w:r>
        <w:t>как</w:t>
      </w:r>
      <w:proofErr w:type="gramEnd"/>
      <w:r>
        <w:t xml:space="preserve"> же он устал. Ведь Богиня одарила его </w:t>
      </w:r>
      <w:proofErr w:type="spellStart"/>
      <w:proofErr w:type="gramStart"/>
      <w:r>
        <w:t>виденьемЮ</w:t>
      </w:r>
      <w:proofErr w:type="spellEnd"/>
      <w:proofErr w:type="gramEnd"/>
      <w:r>
        <w:t xml:space="preserve"> а сил то не прибавила. </w:t>
      </w:r>
      <w:proofErr w:type="spellStart"/>
      <w:r>
        <w:t>Эхх</w:t>
      </w:r>
      <w:proofErr w:type="spellEnd"/>
      <w:r>
        <w:t>, надо бы лечь отдохнуть...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Я вижу, вы порядком утомлены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А вот на то теперь твое искусство, дорогой друг, и понадобится. Мамочка у нас пострадала сильно, особенно душевные силы подорваны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ут уж целитель куда полезнее жреца будет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Вам есть, где остановиться?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Я лечу тело, а не душу - это огромная разница *снова усмехается*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Да, спасибо, меня приютила Гильдия магов. Так что я сейчас и пойду. Благодарю за прекрасную работу, друг мой! Богиня да будет милостива к тебе!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Вы тоже сможете оставить мне письмо, если пожелаете вновь встретиться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Уходя - А без крепкого тела и душе тяжело с невзгодами справляться. Так то. До встречи, друг мой.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Напишу непременно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Я какое-то время ещё пробуду в </w:t>
      </w:r>
      <w:proofErr w:type="spellStart"/>
      <w:r>
        <w:t>Скайриме</w:t>
      </w:r>
      <w:proofErr w:type="spellEnd"/>
      <w:r>
        <w:t>, а потом - кто знает</w:t>
      </w:r>
    </w:p>
    <w:p w:rsidR="00B3368C" w:rsidRDefault="00B3368C" w:rsidP="00B3368C">
      <w:proofErr w:type="spellStart"/>
      <w:r>
        <w:t>Fra</w:t>
      </w:r>
      <w:proofErr w:type="spellEnd"/>
      <w:r>
        <w:t xml:space="preserve"> </w:t>
      </w:r>
      <w:proofErr w:type="spellStart"/>
      <w:r>
        <w:t>Sulpicius</w:t>
      </w:r>
      <w:proofErr w:type="spellEnd"/>
      <w:r>
        <w:t>: Уходит из таверны, устало опираясь на посох.</w:t>
      </w:r>
    </w:p>
    <w:p w:rsid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>: Живите долго</w:t>
      </w:r>
    </w:p>
    <w:p w:rsidR="00B608B0" w:rsidRPr="00B3368C" w:rsidRDefault="00B3368C" w:rsidP="00B3368C">
      <w:proofErr w:type="spellStart"/>
      <w:r>
        <w:t>Nordaris</w:t>
      </w:r>
      <w:proofErr w:type="spellEnd"/>
      <w:r>
        <w:t xml:space="preserve"> </w:t>
      </w:r>
      <w:proofErr w:type="spellStart"/>
      <w:r>
        <w:t>Sorrowcolor</w:t>
      </w:r>
      <w:proofErr w:type="spellEnd"/>
      <w:r>
        <w:t xml:space="preserve">: </w:t>
      </w:r>
      <w:proofErr w:type="gramStart"/>
      <w:r>
        <w:t>отпивает последний раз терпкий мёд направляется</w:t>
      </w:r>
      <w:proofErr w:type="gramEnd"/>
      <w:r>
        <w:t xml:space="preserve"> к выходу, мрачно смотря только вперёд</w:t>
      </w:r>
    </w:p>
    <w:sectPr w:rsidR="00B608B0" w:rsidRPr="00B3368C" w:rsidSect="00490CA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904C6"/>
    <w:multiLevelType w:val="multilevel"/>
    <w:tmpl w:val="8334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B740D8"/>
    <w:multiLevelType w:val="multilevel"/>
    <w:tmpl w:val="B0A6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5B6C9F"/>
    <w:multiLevelType w:val="multilevel"/>
    <w:tmpl w:val="AF0E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961767"/>
    <w:multiLevelType w:val="multilevel"/>
    <w:tmpl w:val="11AE9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A435A8"/>
    <w:multiLevelType w:val="multilevel"/>
    <w:tmpl w:val="2B1A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attachedTemplate r:id="rId1"/>
  <w:defaultTabStop w:val="708"/>
  <w:characterSpacingControl w:val="doNotCompress"/>
  <w:compat>
    <w:useFELayout/>
  </w:compat>
  <w:rsids>
    <w:rsidRoot w:val="00B8376A"/>
    <w:rsid w:val="00000FBB"/>
    <w:rsid w:val="00001040"/>
    <w:rsid w:val="000010AD"/>
    <w:rsid w:val="00003A89"/>
    <w:rsid w:val="0000496C"/>
    <w:rsid w:val="000066C9"/>
    <w:rsid w:val="00015F59"/>
    <w:rsid w:val="0001613D"/>
    <w:rsid w:val="00024743"/>
    <w:rsid w:val="000249C6"/>
    <w:rsid w:val="0002644D"/>
    <w:rsid w:val="00026648"/>
    <w:rsid w:val="00031387"/>
    <w:rsid w:val="00031B5D"/>
    <w:rsid w:val="00034936"/>
    <w:rsid w:val="000365D2"/>
    <w:rsid w:val="00037F2D"/>
    <w:rsid w:val="00042A53"/>
    <w:rsid w:val="00043789"/>
    <w:rsid w:val="000447BC"/>
    <w:rsid w:val="00044D95"/>
    <w:rsid w:val="00045A6C"/>
    <w:rsid w:val="00047D02"/>
    <w:rsid w:val="0005490F"/>
    <w:rsid w:val="00061919"/>
    <w:rsid w:val="000625BB"/>
    <w:rsid w:val="0006446E"/>
    <w:rsid w:val="000712CB"/>
    <w:rsid w:val="00075165"/>
    <w:rsid w:val="000764DF"/>
    <w:rsid w:val="000769B9"/>
    <w:rsid w:val="00085245"/>
    <w:rsid w:val="000919D0"/>
    <w:rsid w:val="00091D67"/>
    <w:rsid w:val="00096366"/>
    <w:rsid w:val="00096667"/>
    <w:rsid w:val="000A27CC"/>
    <w:rsid w:val="000A2AF6"/>
    <w:rsid w:val="000A3A58"/>
    <w:rsid w:val="000A3C09"/>
    <w:rsid w:val="000A499E"/>
    <w:rsid w:val="000B1287"/>
    <w:rsid w:val="000B4028"/>
    <w:rsid w:val="000C0399"/>
    <w:rsid w:val="000C642A"/>
    <w:rsid w:val="000E6322"/>
    <w:rsid w:val="000F012A"/>
    <w:rsid w:val="000F04B8"/>
    <w:rsid w:val="000F0DCC"/>
    <w:rsid w:val="000F292F"/>
    <w:rsid w:val="000F447A"/>
    <w:rsid w:val="000F6419"/>
    <w:rsid w:val="0010173D"/>
    <w:rsid w:val="00102B66"/>
    <w:rsid w:val="00103734"/>
    <w:rsid w:val="00112044"/>
    <w:rsid w:val="001266B3"/>
    <w:rsid w:val="00147C5F"/>
    <w:rsid w:val="00150562"/>
    <w:rsid w:val="00151704"/>
    <w:rsid w:val="0015794B"/>
    <w:rsid w:val="001619D7"/>
    <w:rsid w:val="0016406F"/>
    <w:rsid w:val="00176832"/>
    <w:rsid w:val="00183942"/>
    <w:rsid w:val="001849C8"/>
    <w:rsid w:val="00185693"/>
    <w:rsid w:val="00186EDE"/>
    <w:rsid w:val="001929CE"/>
    <w:rsid w:val="001938AC"/>
    <w:rsid w:val="00194516"/>
    <w:rsid w:val="00195475"/>
    <w:rsid w:val="00195E48"/>
    <w:rsid w:val="001963B9"/>
    <w:rsid w:val="001A4D08"/>
    <w:rsid w:val="001B6C7C"/>
    <w:rsid w:val="001D102A"/>
    <w:rsid w:val="001D6BB0"/>
    <w:rsid w:val="001E456A"/>
    <w:rsid w:val="001E4DE2"/>
    <w:rsid w:val="001E5450"/>
    <w:rsid w:val="001E7D0D"/>
    <w:rsid w:val="001F27C5"/>
    <w:rsid w:val="00203983"/>
    <w:rsid w:val="00203D3B"/>
    <w:rsid w:val="0020798E"/>
    <w:rsid w:val="00215D0B"/>
    <w:rsid w:val="00221B96"/>
    <w:rsid w:val="00223805"/>
    <w:rsid w:val="00245EAF"/>
    <w:rsid w:val="00245FCE"/>
    <w:rsid w:val="00252031"/>
    <w:rsid w:val="0025225C"/>
    <w:rsid w:val="00255645"/>
    <w:rsid w:val="0026006B"/>
    <w:rsid w:val="00260C1A"/>
    <w:rsid w:val="00273C77"/>
    <w:rsid w:val="002776CD"/>
    <w:rsid w:val="00282ED0"/>
    <w:rsid w:val="002935DF"/>
    <w:rsid w:val="002A40A2"/>
    <w:rsid w:val="002B324F"/>
    <w:rsid w:val="002B7B77"/>
    <w:rsid w:val="002C53FA"/>
    <w:rsid w:val="002C7427"/>
    <w:rsid w:val="002D0D28"/>
    <w:rsid w:val="002D30FE"/>
    <w:rsid w:val="002D3FBF"/>
    <w:rsid w:val="002E724C"/>
    <w:rsid w:val="002F2122"/>
    <w:rsid w:val="002F6D58"/>
    <w:rsid w:val="002F76C6"/>
    <w:rsid w:val="00302C01"/>
    <w:rsid w:val="0030398A"/>
    <w:rsid w:val="00305F31"/>
    <w:rsid w:val="00310D14"/>
    <w:rsid w:val="00312087"/>
    <w:rsid w:val="00315939"/>
    <w:rsid w:val="003200E1"/>
    <w:rsid w:val="00323C4C"/>
    <w:rsid w:val="003246B4"/>
    <w:rsid w:val="003253BA"/>
    <w:rsid w:val="0032769A"/>
    <w:rsid w:val="00327DDB"/>
    <w:rsid w:val="00330946"/>
    <w:rsid w:val="00333EC8"/>
    <w:rsid w:val="00335CA2"/>
    <w:rsid w:val="00336F6E"/>
    <w:rsid w:val="003442EE"/>
    <w:rsid w:val="0035181E"/>
    <w:rsid w:val="00355129"/>
    <w:rsid w:val="00365370"/>
    <w:rsid w:val="00375C3E"/>
    <w:rsid w:val="00382003"/>
    <w:rsid w:val="00387093"/>
    <w:rsid w:val="003966BF"/>
    <w:rsid w:val="00396F64"/>
    <w:rsid w:val="003A0413"/>
    <w:rsid w:val="003A3C05"/>
    <w:rsid w:val="003A73E5"/>
    <w:rsid w:val="003B3BDC"/>
    <w:rsid w:val="003B3F39"/>
    <w:rsid w:val="003C421D"/>
    <w:rsid w:val="003D1701"/>
    <w:rsid w:val="003D1959"/>
    <w:rsid w:val="003E4D81"/>
    <w:rsid w:val="003F1ADA"/>
    <w:rsid w:val="003F3E2A"/>
    <w:rsid w:val="0040571E"/>
    <w:rsid w:val="004124A5"/>
    <w:rsid w:val="00412E10"/>
    <w:rsid w:val="00415726"/>
    <w:rsid w:val="00416AA3"/>
    <w:rsid w:val="0041730F"/>
    <w:rsid w:val="00425243"/>
    <w:rsid w:val="004327F5"/>
    <w:rsid w:val="00434EFA"/>
    <w:rsid w:val="004366A4"/>
    <w:rsid w:val="00450257"/>
    <w:rsid w:val="00453B4F"/>
    <w:rsid w:val="004570F5"/>
    <w:rsid w:val="004574F4"/>
    <w:rsid w:val="00467171"/>
    <w:rsid w:val="00475DBB"/>
    <w:rsid w:val="004836FC"/>
    <w:rsid w:val="00484D5E"/>
    <w:rsid w:val="0048585A"/>
    <w:rsid w:val="00490CA5"/>
    <w:rsid w:val="00494CD3"/>
    <w:rsid w:val="004977E2"/>
    <w:rsid w:val="004A4A4C"/>
    <w:rsid w:val="004B39B2"/>
    <w:rsid w:val="004C2B16"/>
    <w:rsid w:val="004C2F31"/>
    <w:rsid w:val="004D3730"/>
    <w:rsid w:val="004E7CE4"/>
    <w:rsid w:val="004F0530"/>
    <w:rsid w:val="004F6EF9"/>
    <w:rsid w:val="00511A73"/>
    <w:rsid w:val="0051267F"/>
    <w:rsid w:val="0051699A"/>
    <w:rsid w:val="005231E4"/>
    <w:rsid w:val="00525D31"/>
    <w:rsid w:val="00544B88"/>
    <w:rsid w:val="0054766C"/>
    <w:rsid w:val="0055335B"/>
    <w:rsid w:val="005642E4"/>
    <w:rsid w:val="0056583E"/>
    <w:rsid w:val="00565868"/>
    <w:rsid w:val="005814F3"/>
    <w:rsid w:val="005832F4"/>
    <w:rsid w:val="00583AED"/>
    <w:rsid w:val="0058421C"/>
    <w:rsid w:val="00587C92"/>
    <w:rsid w:val="005931FE"/>
    <w:rsid w:val="005A15D1"/>
    <w:rsid w:val="005A2ECB"/>
    <w:rsid w:val="005A45FA"/>
    <w:rsid w:val="005A6821"/>
    <w:rsid w:val="005B07E1"/>
    <w:rsid w:val="005C6D51"/>
    <w:rsid w:val="005E2D05"/>
    <w:rsid w:val="005E4F75"/>
    <w:rsid w:val="00604AA9"/>
    <w:rsid w:val="00605E75"/>
    <w:rsid w:val="00617127"/>
    <w:rsid w:val="00617AA8"/>
    <w:rsid w:val="00623D71"/>
    <w:rsid w:val="006249E2"/>
    <w:rsid w:val="00625C68"/>
    <w:rsid w:val="006267C1"/>
    <w:rsid w:val="006268CE"/>
    <w:rsid w:val="00627CF8"/>
    <w:rsid w:val="00630F0A"/>
    <w:rsid w:val="006339FD"/>
    <w:rsid w:val="00643BA3"/>
    <w:rsid w:val="00645C32"/>
    <w:rsid w:val="00652D80"/>
    <w:rsid w:val="00660002"/>
    <w:rsid w:val="00664766"/>
    <w:rsid w:val="006718D5"/>
    <w:rsid w:val="006740B3"/>
    <w:rsid w:val="00675E19"/>
    <w:rsid w:val="00677CC0"/>
    <w:rsid w:val="00693D67"/>
    <w:rsid w:val="006968C9"/>
    <w:rsid w:val="006A553E"/>
    <w:rsid w:val="006A615A"/>
    <w:rsid w:val="006B7958"/>
    <w:rsid w:val="006D1900"/>
    <w:rsid w:val="006D1A84"/>
    <w:rsid w:val="006E729B"/>
    <w:rsid w:val="006F020B"/>
    <w:rsid w:val="006F2B1B"/>
    <w:rsid w:val="0071692E"/>
    <w:rsid w:val="00720A04"/>
    <w:rsid w:val="007375FB"/>
    <w:rsid w:val="00743396"/>
    <w:rsid w:val="007501E8"/>
    <w:rsid w:val="00750556"/>
    <w:rsid w:val="00755E27"/>
    <w:rsid w:val="0076127B"/>
    <w:rsid w:val="00763031"/>
    <w:rsid w:val="00763E93"/>
    <w:rsid w:val="00767361"/>
    <w:rsid w:val="00777882"/>
    <w:rsid w:val="00780B9F"/>
    <w:rsid w:val="00793F3C"/>
    <w:rsid w:val="00796686"/>
    <w:rsid w:val="007A408D"/>
    <w:rsid w:val="007B01F8"/>
    <w:rsid w:val="007B170A"/>
    <w:rsid w:val="007B22B9"/>
    <w:rsid w:val="007B3C15"/>
    <w:rsid w:val="007B4AD9"/>
    <w:rsid w:val="007C0EA0"/>
    <w:rsid w:val="007C1C24"/>
    <w:rsid w:val="007C2EB3"/>
    <w:rsid w:val="007D7F88"/>
    <w:rsid w:val="007E1ED5"/>
    <w:rsid w:val="007E3D62"/>
    <w:rsid w:val="007E6CEB"/>
    <w:rsid w:val="007F245D"/>
    <w:rsid w:val="007F556A"/>
    <w:rsid w:val="007F6C16"/>
    <w:rsid w:val="007F7CA0"/>
    <w:rsid w:val="008015E4"/>
    <w:rsid w:val="0080212F"/>
    <w:rsid w:val="0081228B"/>
    <w:rsid w:val="00815F0C"/>
    <w:rsid w:val="00832181"/>
    <w:rsid w:val="00833A9A"/>
    <w:rsid w:val="00840728"/>
    <w:rsid w:val="008413E0"/>
    <w:rsid w:val="00841D1D"/>
    <w:rsid w:val="008425D7"/>
    <w:rsid w:val="00846726"/>
    <w:rsid w:val="00846B35"/>
    <w:rsid w:val="00846F0E"/>
    <w:rsid w:val="00852BDB"/>
    <w:rsid w:val="00855881"/>
    <w:rsid w:val="00864032"/>
    <w:rsid w:val="00867B13"/>
    <w:rsid w:val="0087300B"/>
    <w:rsid w:val="00874B80"/>
    <w:rsid w:val="00883748"/>
    <w:rsid w:val="0089765B"/>
    <w:rsid w:val="008978EA"/>
    <w:rsid w:val="008A34C6"/>
    <w:rsid w:val="008A702F"/>
    <w:rsid w:val="008B0C9F"/>
    <w:rsid w:val="008B2259"/>
    <w:rsid w:val="008B5692"/>
    <w:rsid w:val="008B734E"/>
    <w:rsid w:val="008D409D"/>
    <w:rsid w:val="008E0218"/>
    <w:rsid w:val="008E0870"/>
    <w:rsid w:val="008E3F18"/>
    <w:rsid w:val="008F092D"/>
    <w:rsid w:val="008F4080"/>
    <w:rsid w:val="008F4A34"/>
    <w:rsid w:val="00912140"/>
    <w:rsid w:val="0091797E"/>
    <w:rsid w:val="009230DB"/>
    <w:rsid w:val="00926190"/>
    <w:rsid w:val="009317C1"/>
    <w:rsid w:val="00931954"/>
    <w:rsid w:val="0094026B"/>
    <w:rsid w:val="00940FD5"/>
    <w:rsid w:val="009414FD"/>
    <w:rsid w:val="0094462D"/>
    <w:rsid w:val="00951E5E"/>
    <w:rsid w:val="009522F4"/>
    <w:rsid w:val="009565BF"/>
    <w:rsid w:val="00963A07"/>
    <w:rsid w:val="00963E53"/>
    <w:rsid w:val="0096481A"/>
    <w:rsid w:val="00973B68"/>
    <w:rsid w:val="00985B0B"/>
    <w:rsid w:val="00995EF9"/>
    <w:rsid w:val="009960D7"/>
    <w:rsid w:val="00996C73"/>
    <w:rsid w:val="009B217B"/>
    <w:rsid w:val="009C4EDB"/>
    <w:rsid w:val="009C7DF8"/>
    <w:rsid w:val="009D0EB7"/>
    <w:rsid w:val="009E2898"/>
    <w:rsid w:val="009E4AA2"/>
    <w:rsid w:val="009E7911"/>
    <w:rsid w:val="009F24DC"/>
    <w:rsid w:val="00A037C6"/>
    <w:rsid w:val="00A06BEF"/>
    <w:rsid w:val="00A0731F"/>
    <w:rsid w:val="00A07F7B"/>
    <w:rsid w:val="00A11DE4"/>
    <w:rsid w:val="00A13A1A"/>
    <w:rsid w:val="00A1709E"/>
    <w:rsid w:val="00A20790"/>
    <w:rsid w:val="00A24FB5"/>
    <w:rsid w:val="00A35E55"/>
    <w:rsid w:val="00A40656"/>
    <w:rsid w:val="00A410B7"/>
    <w:rsid w:val="00A43781"/>
    <w:rsid w:val="00A43BA3"/>
    <w:rsid w:val="00A52E06"/>
    <w:rsid w:val="00A5409A"/>
    <w:rsid w:val="00A543AD"/>
    <w:rsid w:val="00A601E5"/>
    <w:rsid w:val="00A62F00"/>
    <w:rsid w:val="00A636D9"/>
    <w:rsid w:val="00A64FC2"/>
    <w:rsid w:val="00A65669"/>
    <w:rsid w:val="00A722FC"/>
    <w:rsid w:val="00A73581"/>
    <w:rsid w:val="00A8177B"/>
    <w:rsid w:val="00A82B03"/>
    <w:rsid w:val="00A83862"/>
    <w:rsid w:val="00A8440B"/>
    <w:rsid w:val="00A8504F"/>
    <w:rsid w:val="00A922B2"/>
    <w:rsid w:val="00A95CC9"/>
    <w:rsid w:val="00AB2B88"/>
    <w:rsid w:val="00AC0AF5"/>
    <w:rsid w:val="00AC52AD"/>
    <w:rsid w:val="00AC6123"/>
    <w:rsid w:val="00AC6BB1"/>
    <w:rsid w:val="00AD6CE0"/>
    <w:rsid w:val="00AD6DAE"/>
    <w:rsid w:val="00AD757F"/>
    <w:rsid w:val="00AE2DCD"/>
    <w:rsid w:val="00AF288E"/>
    <w:rsid w:val="00B000DE"/>
    <w:rsid w:val="00B05A3D"/>
    <w:rsid w:val="00B11B42"/>
    <w:rsid w:val="00B127D9"/>
    <w:rsid w:val="00B3147C"/>
    <w:rsid w:val="00B31AA4"/>
    <w:rsid w:val="00B329EC"/>
    <w:rsid w:val="00B3368C"/>
    <w:rsid w:val="00B41C80"/>
    <w:rsid w:val="00B4483B"/>
    <w:rsid w:val="00B50ED7"/>
    <w:rsid w:val="00B57031"/>
    <w:rsid w:val="00B608B0"/>
    <w:rsid w:val="00B645F8"/>
    <w:rsid w:val="00B754F3"/>
    <w:rsid w:val="00B8376A"/>
    <w:rsid w:val="00B910FB"/>
    <w:rsid w:val="00B949F8"/>
    <w:rsid w:val="00BA6C65"/>
    <w:rsid w:val="00BB4D25"/>
    <w:rsid w:val="00BB7953"/>
    <w:rsid w:val="00BC2223"/>
    <w:rsid w:val="00BC26F5"/>
    <w:rsid w:val="00BD3CFC"/>
    <w:rsid w:val="00BE6E11"/>
    <w:rsid w:val="00BF477B"/>
    <w:rsid w:val="00BF65DC"/>
    <w:rsid w:val="00C03CD9"/>
    <w:rsid w:val="00C05E32"/>
    <w:rsid w:val="00C0769B"/>
    <w:rsid w:val="00C07772"/>
    <w:rsid w:val="00C10FA1"/>
    <w:rsid w:val="00C24711"/>
    <w:rsid w:val="00C24B51"/>
    <w:rsid w:val="00C250C5"/>
    <w:rsid w:val="00C30613"/>
    <w:rsid w:val="00C36A3D"/>
    <w:rsid w:val="00C42DC5"/>
    <w:rsid w:val="00C443D0"/>
    <w:rsid w:val="00C45F8D"/>
    <w:rsid w:val="00C5067B"/>
    <w:rsid w:val="00C511C5"/>
    <w:rsid w:val="00C51B72"/>
    <w:rsid w:val="00C56234"/>
    <w:rsid w:val="00C56687"/>
    <w:rsid w:val="00C65E07"/>
    <w:rsid w:val="00C70179"/>
    <w:rsid w:val="00C82FA3"/>
    <w:rsid w:val="00C84378"/>
    <w:rsid w:val="00C86FEF"/>
    <w:rsid w:val="00C91C26"/>
    <w:rsid w:val="00C92B7F"/>
    <w:rsid w:val="00C942CA"/>
    <w:rsid w:val="00CA451B"/>
    <w:rsid w:val="00CB38F0"/>
    <w:rsid w:val="00CC4480"/>
    <w:rsid w:val="00CC5CEF"/>
    <w:rsid w:val="00CD131A"/>
    <w:rsid w:val="00CD25FE"/>
    <w:rsid w:val="00CD27B8"/>
    <w:rsid w:val="00CD455D"/>
    <w:rsid w:val="00CD5E4F"/>
    <w:rsid w:val="00CD61C7"/>
    <w:rsid w:val="00CE0BF3"/>
    <w:rsid w:val="00CE471C"/>
    <w:rsid w:val="00CE7D16"/>
    <w:rsid w:val="00CF38DA"/>
    <w:rsid w:val="00D16589"/>
    <w:rsid w:val="00D21616"/>
    <w:rsid w:val="00D30362"/>
    <w:rsid w:val="00D35F7F"/>
    <w:rsid w:val="00D373DC"/>
    <w:rsid w:val="00D40076"/>
    <w:rsid w:val="00D4469C"/>
    <w:rsid w:val="00D4495D"/>
    <w:rsid w:val="00D44F03"/>
    <w:rsid w:val="00D52CC9"/>
    <w:rsid w:val="00D5404B"/>
    <w:rsid w:val="00D56BFC"/>
    <w:rsid w:val="00D61186"/>
    <w:rsid w:val="00D633A0"/>
    <w:rsid w:val="00D67A85"/>
    <w:rsid w:val="00D736CA"/>
    <w:rsid w:val="00D73B42"/>
    <w:rsid w:val="00D73EA8"/>
    <w:rsid w:val="00D7571E"/>
    <w:rsid w:val="00D86C98"/>
    <w:rsid w:val="00D94AC6"/>
    <w:rsid w:val="00D96499"/>
    <w:rsid w:val="00D96F22"/>
    <w:rsid w:val="00D97ED1"/>
    <w:rsid w:val="00DB19A1"/>
    <w:rsid w:val="00DB1D2F"/>
    <w:rsid w:val="00DB53DE"/>
    <w:rsid w:val="00DB568A"/>
    <w:rsid w:val="00DB5DEC"/>
    <w:rsid w:val="00DC17A0"/>
    <w:rsid w:val="00DC4895"/>
    <w:rsid w:val="00DC5439"/>
    <w:rsid w:val="00DD34E0"/>
    <w:rsid w:val="00DE0EF9"/>
    <w:rsid w:val="00E05479"/>
    <w:rsid w:val="00E101EE"/>
    <w:rsid w:val="00E144DF"/>
    <w:rsid w:val="00E2005E"/>
    <w:rsid w:val="00E21EC1"/>
    <w:rsid w:val="00E23DA9"/>
    <w:rsid w:val="00E24AA3"/>
    <w:rsid w:val="00E24C36"/>
    <w:rsid w:val="00E264BC"/>
    <w:rsid w:val="00E305F8"/>
    <w:rsid w:val="00E32086"/>
    <w:rsid w:val="00E35B4E"/>
    <w:rsid w:val="00E46444"/>
    <w:rsid w:val="00E50AAA"/>
    <w:rsid w:val="00E50F30"/>
    <w:rsid w:val="00E567CD"/>
    <w:rsid w:val="00E57C18"/>
    <w:rsid w:val="00E63195"/>
    <w:rsid w:val="00E66E57"/>
    <w:rsid w:val="00E70719"/>
    <w:rsid w:val="00E72FEF"/>
    <w:rsid w:val="00E7470B"/>
    <w:rsid w:val="00E769B6"/>
    <w:rsid w:val="00E8734D"/>
    <w:rsid w:val="00E95328"/>
    <w:rsid w:val="00E95B38"/>
    <w:rsid w:val="00E9605B"/>
    <w:rsid w:val="00EA18C6"/>
    <w:rsid w:val="00EA20DF"/>
    <w:rsid w:val="00EA72DF"/>
    <w:rsid w:val="00EB00CD"/>
    <w:rsid w:val="00EB1B62"/>
    <w:rsid w:val="00EB1B7B"/>
    <w:rsid w:val="00EB6CD1"/>
    <w:rsid w:val="00EC1139"/>
    <w:rsid w:val="00EC5109"/>
    <w:rsid w:val="00ED03ED"/>
    <w:rsid w:val="00ED1355"/>
    <w:rsid w:val="00ED1E41"/>
    <w:rsid w:val="00ED2909"/>
    <w:rsid w:val="00ED2FB4"/>
    <w:rsid w:val="00ED71DC"/>
    <w:rsid w:val="00EE0646"/>
    <w:rsid w:val="00EE160B"/>
    <w:rsid w:val="00EE727F"/>
    <w:rsid w:val="00EF12EF"/>
    <w:rsid w:val="00EF3E0F"/>
    <w:rsid w:val="00F1211B"/>
    <w:rsid w:val="00F1489A"/>
    <w:rsid w:val="00F219CA"/>
    <w:rsid w:val="00F24670"/>
    <w:rsid w:val="00F31F0B"/>
    <w:rsid w:val="00F33265"/>
    <w:rsid w:val="00F3429A"/>
    <w:rsid w:val="00F445B6"/>
    <w:rsid w:val="00F503AB"/>
    <w:rsid w:val="00F55D56"/>
    <w:rsid w:val="00F55E0A"/>
    <w:rsid w:val="00F56131"/>
    <w:rsid w:val="00F5752D"/>
    <w:rsid w:val="00F60910"/>
    <w:rsid w:val="00F6347B"/>
    <w:rsid w:val="00F6424D"/>
    <w:rsid w:val="00F70777"/>
    <w:rsid w:val="00F75841"/>
    <w:rsid w:val="00F848BF"/>
    <w:rsid w:val="00F84B53"/>
    <w:rsid w:val="00F87D5B"/>
    <w:rsid w:val="00F94676"/>
    <w:rsid w:val="00F94991"/>
    <w:rsid w:val="00F94E3D"/>
    <w:rsid w:val="00FA30A1"/>
    <w:rsid w:val="00FB035F"/>
    <w:rsid w:val="00FB3084"/>
    <w:rsid w:val="00FB5914"/>
    <w:rsid w:val="00FB5FAA"/>
    <w:rsid w:val="00FC5C5D"/>
    <w:rsid w:val="00FC696C"/>
    <w:rsid w:val="00FC7193"/>
    <w:rsid w:val="00FD0EB7"/>
    <w:rsid w:val="00FD1A14"/>
    <w:rsid w:val="00FD2A98"/>
    <w:rsid w:val="00FD5E24"/>
    <w:rsid w:val="00FD7863"/>
    <w:rsid w:val="00FF6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3D62"/>
    <w:rPr>
      <w:rFonts w:ascii="Calibri" w:hAnsi="Calibri"/>
    </w:rPr>
  </w:style>
  <w:style w:type="paragraph" w:styleId="2">
    <w:name w:val="heading 2"/>
    <w:basedOn w:val="a"/>
    <w:link w:val="20"/>
    <w:uiPriority w:val="9"/>
    <w:qFormat/>
    <w:rsid w:val="00B60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B60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044D95"/>
    <w:rPr>
      <w:rFonts w:asciiTheme="majorHAnsi" w:hAnsiTheme="majorHAnsi"/>
    </w:rPr>
  </w:style>
  <w:style w:type="paragraph" w:styleId="a3">
    <w:name w:val="Balloon Text"/>
    <w:basedOn w:val="a"/>
    <w:link w:val="a4"/>
    <w:uiPriority w:val="99"/>
    <w:semiHidden/>
    <w:unhideWhenUsed/>
    <w:rsid w:val="00623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D71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608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608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B608B0"/>
    <w:rPr>
      <w:color w:val="0000FF"/>
      <w:u w:val="single"/>
    </w:rPr>
  </w:style>
  <w:style w:type="paragraph" w:customStyle="1" w:styleId="container">
    <w:name w:val="container"/>
    <w:basedOn w:val="a"/>
    <w:rsid w:val="00B6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em1">
    <w:name w:val="item1"/>
    <w:basedOn w:val="a0"/>
    <w:rsid w:val="00B608B0"/>
  </w:style>
  <w:style w:type="character" w:styleId="a6">
    <w:name w:val="Strong"/>
    <w:basedOn w:val="a0"/>
    <w:uiPriority w:val="22"/>
    <w:qFormat/>
    <w:rsid w:val="00B608B0"/>
    <w:rPr>
      <w:b/>
      <w:bCs/>
    </w:rPr>
  </w:style>
  <w:style w:type="character" w:customStyle="1" w:styleId="item2">
    <w:name w:val="item2"/>
    <w:basedOn w:val="a0"/>
    <w:rsid w:val="00B608B0"/>
  </w:style>
  <w:style w:type="character" w:customStyle="1" w:styleId="inp2">
    <w:name w:val="inp2"/>
    <w:basedOn w:val="a0"/>
    <w:rsid w:val="00B608B0"/>
  </w:style>
  <w:style w:type="paragraph" w:styleId="a7">
    <w:name w:val="Normal (Web)"/>
    <w:basedOn w:val="a"/>
    <w:uiPriority w:val="99"/>
    <w:semiHidden/>
    <w:unhideWhenUsed/>
    <w:rsid w:val="00B6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694">
          <w:marLeft w:val="0"/>
          <w:marRight w:val="0"/>
          <w:marTop w:val="0"/>
          <w:marBottom w:val="1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9E917E"/>
            <w:right w:val="none" w:sz="0" w:space="0" w:color="auto"/>
          </w:divBdr>
        </w:div>
        <w:div w:id="15004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698">
          <w:marLeft w:val="240"/>
          <w:marRight w:val="240"/>
          <w:marTop w:val="0"/>
          <w:marBottom w:val="0"/>
          <w:divBdr>
            <w:top w:val="single" w:sz="2" w:space="0" w:color="A39787"/>
            <w:left w:val="none" w:sz="0" w:space="0" w:color="auto"/>
            <w:bottom w:val="single" w:sz="2" w:space="0" w:color="BDAF9D"/>
            <w:right w:val="none" w:sz="0" w:space="0" w:color="auto"/>
          </w:divBdr>
        </w:div>
        <w:div w:id="585110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9E917E"/>
            <w:right w:val="none" w:sz="0" w:space="0" w:color="auto"/>
          </w:divBdr>
        </w:div>
        <w:div w:id="675570729">
          <w:marLeft w:val="0"/>
          <w:marRight w:val="0"/>
          <w:marTop w:val="0"/>
          <w:marBottom w:val="0"/>
          <w:divBdr>
            <w:top w:val="none" w:sz="0" w:space="0" w:color="A39787"/>
            <w:left w:val="none" w:sz="0" w:space="0" w:color="A39787"/>
            <w:bottom w:val="none" w:sz="0" w:space="0" w:color="BDAF9D"/>
            <w:right w:val="none" w:sz="0" w:space="0" w:color="BDAF9D"/>
          </w:divBdr>
        </w:div>
        <w:div w:id="1734044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9E917E"/>
                <w:right w:val="none" w:sz="0" w:space="0" w:color="auto"/>
              </w:divBdr>
              <w:divsChild>
                <w:div w:id="1066105294">
                  <w:marLeft w:val="0"/>
                  <w:marRight w:val="0"/>
                  <w:marTop w:val="0"/>
                  <w:marBottom w:val="0"/>
                  <w:divBdr>
                    <w:top w:val="single" w:sz="2" w:space="20" w:color="7B6156"/>
                    <w:left w:val="single" w:sz="2" w:space="31" w:color="7B6156"/>
                    <w:bottom w:val="single" w:sz="2" w:space="13" w:color="7B6156"/>
                    <w:right w:val="single" w:sz="2" w:space="28" w:color="7B6156"/>
                  </w:divBdr>
                  <w:divsChild>
                    <w:div w:id="1691033236">
                      <w:marLeft w:val="0"/>
                      <w:marRight w:val="0"/>
                      <w:marTop w:val="0"/>
                      <w:marBottom w:val="26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47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02262">
                      <w:marLeft w:val="-391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19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9E917E"/>
                            <w:right w:val="none" w:sz="0" w:space="0" w:color="auto"/>
                          </w:divBdr>
                          <w:divsChild>
                            <w:div w:id="12145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7B6156"/>
                                <w:bottom w:val="single" w:sz="2" w:space="0" w:color="7B6156"/>
                                <w:right w:val="single" w:sz="2" w:space="0" w:color="7B6156"/>
                              </w:divBdr>
                              <w:divsChild>
                                <w:div w:id="107119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53299">
                                  <w:marLeft w:val="45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7B6156"/>
                                    <w:left w:val="single" w:sz="2" w:space="0" w:color="7B6156"/>
                                    <w:bottom w:val="none" w:sz="0" w:space="0" w:color="7B6156"/>
                                    <w:right w:val="none" w:sz="0" w:space="0" w:color="7B6156"/>
                                  </w:divBdr>
                                  <w:divsChild>
                                    <w:div w:id="665859343">
                                      <w:marLeft w:val="0"/>
                                      <w:marRight w:val="0"/>
                                      <w:marTop w:val="0"/>
                                      <w:marBottom w:val="19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6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\Elder%20Scrolls%20Online\live\Logs\&#1052;&#1072;&#1082;&#1088;&#1086;&#1089;%20&#1076;&#1083;&#1103;%20&#1083;&#1086;&#1075;&#1086;&#107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Макрос для логов.dotm</Template>
  <TotalTime>1789</TotalTime>
  <Pages>18</Pages>
  <Words>5566</Words>
  <Characters>31732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Мумзик</dc:creator>
  <cp:lastModifiedBy>Мумзик</cp:lastModifiedBy>
  <cp:revision>156</cp:revision>
  <dcterms:created xsi:type="dcterms:W3CDTF">2018-12-02T09:14:00Z</dcterms:created>
  <dcterms:modified xsi:type="dcterms:W3CDTF">2018-12-04T21:45:00Z</dcterms:modified>
</cp:coreProperties>
</file>